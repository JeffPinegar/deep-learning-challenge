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890" w:type="dxa"/>
        <w:tblInd w:w="-7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50"/>
        <w:gridCol w:w="1440"/>
        <w:gridCol w:w="4670"/>
        <w:gridCol w:w="3430"/>
      </w:tblGrid>
      <w:tr w:rsidR="00E46643" w14:paraId="469E1A1F" w14:textId="77777777" w:rsidTr="0087115A">
        <w:tc>
          <w:tcPr>
            <w:tcW w:w="1350" w:type="dxa"/>
            <w:vMerge w:val="restart"/>
          </w:tcPr>
          <w:p w14:paraId="05407898" w14:textId="77777777" w:rsidR="00E46643" w:rsidRDefault="00E46643" w:rsidP="0087115A">
            <w:pPr>
              <w:pStyle w:val="Header"/>
            </w:pPr>
            <w:r w:rsidRPr="000A6878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C60005C" wp14:editId="69FAC26E">
                  <wp:simplePos x="0" y="0"/>
                  <wp:positionH relativeFrom="column">
                    <wp:posOffset>-2032</wp:posOffset>
                  </wp:positionH>
                  <wp:positionV relativeFrom="paragraph">
                    <wp:posOffset>201203</wp:posOffset>
                  </wp:positionV>
                  <wp:extent cx="723900" cy="305014"/>
                  <wp:effectExtent l="0" t="0" r="0" b="0"/>
                  <wp:wrapNone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3633EE7-FD65-40DA-B1F2-BCC61E1704B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3633EE7-FD65-40DA-B1F2-BCC61E1704B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02" t="22504" r="17798" b="38185"/>
                          <a:stretch/>
                        </pic:blipFill>
                        <pic:spPr>
                          <a:xfrm>
                            <a:off x="0" y="0"/>
                            <a:ext cx="723900" cy="30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110" w:type="dxa"/>
            <w:gridSpan w:val="2"/>
          </w:tcPr>
          <w:p w14:paraId="155F1E03" w14:textId="77777777" w:rsidR="00E46643" w:rsidRDefault="00E46643" w:rsidP="0087115A">
            <w:pPr>
              <w:pStyle w:val="Header"/>
              <w:jc w:val="center"/>
            </w:pPr>
            <w:r w:rsidRPr="00E32069">
              <w:rPr>
                <w:sz w:val="32"/>
                <w:szCs w:val="32"/>
              </w:rPr>
              <w:t>Jeff Pinegar</w:t>
            </w:r>
          </w:p>
        </w:tc>
        <w:tc>
          <w:tcPr>
            <w:tcW w:w="3430" w:type="dxa"/>
            <w:vAlign w:val="center"/>
          </w:tcPr>
          <w:p w14:paraId="7D0F14CE" w14:textId="77777777" w:rsidR="00E46643" w:rsidRDefault="00E46643" w:rsidP="0087115A">
            <w:pPr>
              <w:pStyle w:val="Header"/>
              <w:jc w:val="right"/>
            </w:pPr>
            <w:r>
              <w:t>jeffpinegar1@gmail.com</w:t>
            </w:r>
          </w:p>
        </w:tc>
      </w:tr>
      <w:tr w:rsidR="00E46643" w14:paraId="12C0A366" w14:textId="77777777" w:rsidTr="0087115A">
        <w:tc>
          <w:tcPr>
            <w:tcW w:w="1350" w:type="dxa"/>
            <w:vMerge/>
          </w:tcPr>
          <w:p w14:paraId="3A5CF7B2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</w:tcPr>
          <w:p w14:paraId="1B9738BD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Assignment:</w:t>
            </w:r>
          </w:p>
        </w:tc>
        <w:tc>
          <w:tcPr>
            <w:tcW w:w="4670" w:type="dxa"/>
          </w:tcPr>
          <w:p w14:paraId="136872AB" w14:textId="3169AA7E" w:rsidR="00E46643" w:rsidRDefault="00713E25" w:rsidP="00984D72">
            <w:pPr>
              <w:pStyle w:val="Header"/>
              <w:spacing w:before="60" w:after="60"/>
            </w:pPr>
            <w:r>
              <w:t>Deep learning Challenge</w:t>
            </w:r>
          </w:p>
        </w:tc>
        <w:tc>
          <w:tcPr>
            <w:tcW w:w="3430" w:type="dxa"/>
            <w:vAlign w:val="center"/>
          </w:tcPr>
          <w:p w14:paraId="2903D2F4" w14:textId="77777777" w:rsidR="00E46643" w:rsidRDefault="00E46643" w:rsidP="0087115A">
            <w:pPr>
              <w:pStyle w:val="Header"/>
              <w:jc w:val="right"/>
            </w:pPr>
            <w:r>
              <w:t>717-982-0516</w:t>
            </w:r>
          </w:p>
        </w:tc>
      </w:tr>
      <w:tr w:rsidR="00E46643" w14:paraId="2D464081" w14:textId="77777777" w:rsidTr="0087115A">
        <w:tc>
          <w:tcPr>
            <w:tcW w:w="1350" w:type="dxa"/>
            <w:vMerge/>
          </w:tcPr>
          <w:p w14:paraId="034941D9" w14:textId="77777777" w:rsidR="00E46643" w:rsidRDefault="00E46643" w:rsidP="0087115A">
            <w:pPr>
              <w:pStyle w:val="Header"/>
              <w:jc w:val="right"/>
            </w:pPr>
          </w:p>
        </w:tc>
        <w:tc>
          <w:tcPr>
            <w:tcW w:w="1440" w:type="dxa"/>
          </w:tcPr>
          <w:p w14:paraId="2C6FC161" w14:textId="77777777" w:rsidR="00E46643" w:rsidRDefault="00E46643" w:rsidP="00984D72">
            <w:pPr>
              <w:pStyle w:val="Header"/>
              <w:spacing w:before="60" w:after="60"/>
              <w:jc w:val="right"/>
            </w:pPr>
            <w:r>
              <w:t>Due Date:</w:t>
            </w:r>
          </w:p>
        </w:tc>
        <w:tc>
          <w:tcPr>
            <w:tcW w:w="4670" w:type="dxa"/>
          </w:tcPr>
          <w:p w14:paraId="565A6BC6" w14:textId="0E8E80BD" w:rsidR="00E46643" w:rsidRDefault="00713E25" w:rsidP="00984D72">
            <w:pPr>
              <w:pStyle w:val="Header"/>
              <w:spacing w:before="60" w:after="60"/>
            </w:pPr>
            <w:r>
              <w:t>March 6, 2023</w:t>
            </w:r>
          </w:p>
        </w:tc>
        <w:tc>
          <w:tcPr>
            <w:tcW w:w="3430" w:type="dxa"/>
            <w:vAlign w:val="center"/>
          </w:tcPr>
          <w:p w14:paraId="65E56AFC" w14:textId="77777777" w:rsidR="00E46643" w:rsidRDefault="00E46643" w:rsidP="0087115A">
            <w:pPr>
              <w:pStyle w:val="Header"/>
              <w:jc w:val="right"/>
            </w:pPr>
          </w:p>
        </w:tc>
      </w:tr>
    </w:tbl>
    <w:p w14:paraId="7B257179" w14:textId="77777777" w:rsidR="00E46643" w:rsidRPr="00E46643" w:rsidRDefault="00E46643" w:rsidP="00872054">
      <w:pPr>
        <w:pStyle w:val="Title"/>
        <w:tabs>
          <w:tab w:val="clear" w:pos="3060"/>
        </w:tabs>
        <w:ind w:left="0"/>
        <w:rPr>
          <w:b/>
          <w:color w:val="373545" w:themeColor="text2"/>
          <w:sz w:val="16"/>
          <w:szCs w:val="16"/>
        </w:rPr>
      </w:pPr>
    </w:p>
    <w:p w14:paraId="667F1C47" w14:textId="63C1233D" w:rsidR="00F34FA0" w:rsidRDefault="00713E25" w:rsidP="00872054">
      <w:pPr>
        <w:pStyle w:val="Title"/>
        <w:tabs>
          <w:tab w:val="clear" w:pos="3060"/>
        </w:tabs>
        <w:ind w:left="0"/>
        <w:rPr>
          <w:b/>
          <w:color w:val="373545" w:themeColor="text2"/>
        </w:rPr>
      </w:pPr>
      <w:r>
        <w:rPr>
          <w:b/>
          <w:color w:val="373545" w:themeColor="text2"/>
        </w:rPr>
        <w:t>Deep Learning Trials</w:t>
      </w:r>
    </w:p>
    <w:p w14:paraId="0371CD0E" w14:textId="2A71C6A0" w:rsidR="00B46135" w:rsidRDefault="00B46135" w:rsidP="00B46135">
      <w:pPr>
        <w:pStyle w:val="Heading1"/>
      </w:pPr>
      <w:bookmarkStart w:id="0" w:name="_Toc128932278"/>
      <w:r>
        <w:t>Overview</w:t>
      </w:r>
      <w:bookmarkEnd w:id="0"/>
    </w:p>
    <w:p w14:paraId="69DDB227" w14:textId="35E31170" w:rsidR="00B46135" w:rsidRDefault="00B46135" w:rsidP="00B46135">
      <w:r>
        <w:t xml:space="preserve">Investigation of </w:t>
      </w:r>
    </w:p>
    <w:p w14:paraId="529BD3E0" w14:textId="6B886DBB" w:rsidR="00B46135" w:rsidRDefault="00B46135" w:rsidP="00B46135">
      <w:r>
        <w:t>The non-profit foundation Alphabet Soup wants a tool that can help it select the applicants for funding with the best chance of success in their ventures. From Alphabet Soup’s business team, you have received a CSV containing more than 34,000 organizations that have received funding from Alphabet Soup over the years. Within this dataset are several columns that capture metadata about each organization</w:t>
      </w:r>
      <w:r w:rsidR="00930EBD">
        <w:t>.</w:t>
      </w:r>
    </w:p>
    <w:p w14:paraId="3F1C2CD1" w14:textId="054A3CE9" w:rsidR="00B46135" w:rsidRDefault="00B46135" w:rsidP="00B46135">
      <w:pPr>
        <w:pStyle w:val="ListParagraph"/>
        <w:numPr>
          <w:ilvl w:val="0"/>
          <w:numId w:val="32"/>
        </w:numPr>
      </w:pPr>
      <w:r>
        <w:t>EIN and NAME—Identification columns</w:t>
      </w:r>
    </w:p>
    <w:p w14:paraId="36F022BF" w14:textId="77777777" w:rsidR="00B46135" w:rsidRDefault="00B46135" w:rsidP="00B46135">
      <w:pPr>
        <w:pStyle w:val="ListParagraph"/>
        <w:numPr>
          <w:ilvl w:val="0"/>
          <w:numId w:val="32"/>
        </w:numPr>
      </w:pPr>
      <w:r>
        <w:t>APPLICATION_TYPE—Alphabet Soup application type</w:t>
      </w:r>
    </w:p>
    <w:p w14:paraId="3571C48A" w14:textId="37C3F0DF" w:rsidR="00B46135" w:rsidRDefault="00B46135" w:rsidP="00B46135">
      <w:pPr>
        <w:pStyle w:val="ListParagraph"/>
        <w:numPr>
          <w:ilvl w:val="0"/>
          <w:numId w:val="32"/>
        </w:numPr>
      </w:pPr>
      <w:r>
        <w:t>AFFILIATION—Affiliated sector of industry</w:t>
      </w:r>
    </w:p>
    <w:p w14:paraId="688DC316" w14:textId="5C07F72B" w:rsidR="00B46135" w:rsidRDefault="00B46135" w:rsidP="00B46135">
      <w:pPr>
        <w:pStyle w:val="ListParagraph"/>
        <w:numPr>
          <w:ilvl w:val="0"/>
          <w:numId w:val="32"/>
        </w:numPr>
      </w:pPr>
      <w:r>
        <w:t>CLASSIFICATION—Government organization classification</w:t>
      </w:r>
    </w:p>
    <w:p w14:paraId="218224D8" w14:textId="77777777" w:rsidR="00B46135" w:rsidRDefault="00B46135" w:rsidP="00B46135">
      <w:pPr>
        <w:pStyle w:val="ListParagraph"/>
        <w:numPr>
          <w:ilvl w:val="0"/>
          <w:numId w:val="32"/>
        </w:numPr>
      </w:pPr>
      <w:r>
        <w:t>USE_CASE—Use case for funding</w:t>
      </w:r>
    </w:p>
    <w:p w14:paraId="18CC43FE" w14:textId="77777777" w:rsidR="00B46135" w:rsidRDefault="00B46135" w:rsidP="00B46135">
      <w:pPr>
        <w:pStyle w:val="ListParagraph"/>
        <w:numPr>
          <w:ilvl w:val="0"/>
          <w:numId w:val="32"/>
        </w:numPr>
      </w:pPr>
      <w:r>
        <w:t>ORGANIZATION—Organization type</w:t>
      </w:r>
    </w:p>
    <w:p w14:paraId="6F5932B9" w14:textId="77777777" w:rsidR="00B46135" w:rsidRDefault="00B46135" w:rsidP="00B46135">
      <w:pPr>
        <w:pStyle w:val="ListParagraph"/>
        <w:numPr>
          <w:ilvl w:val="0"/>
          <w:numId w:val="32"/>
        </w:numPr>
      </w:pPr>
      <w:r>
        <w:t>STATUS—Active status</w:t>
      </w:r>
    </w:p>
    <w:p w14:paraId="4BFBE00A" w14:textId="5EC664B7" w:rsidR="00B46135" w:rsidRDefault="00B46135" w:rsidP="00B46135">
      <w:pPr>
        <w:pStyle w:val="ListParagraph"/>
        <w:numPr>
          <w:ilvl w:val="0"/>
          <w:numId w:val="32"/>
        </w:numPr>
      </w:pPr>
      <w:r>
        <w:t>INCOME_AMT—Income classification</w:t>
      </w:r>
    </w:p>
    <w:p w14:paraId="18CEAACA" w14:textId="77777777" w:rsidR="00B46135" w:rsidRDefault="00B46135" w:rsidP="00B46135">
      <w:pPr>
        <w:pStyle w:val="ListParagraph"/>
        <w:numPr>
          <w:ilvl w:val="0"/>
          <w:numId w:val="32"/>
        </w:numPr>
      </w:pPr>
      <w:r>
        <w:t>SPECIAL_CONSIDERATIONS—Special considerations for application</w:t>
      </w:r>
    </w:p>
    <w:p w14:paraId="4B7AC1FA" w14:textId="77777777" w:rsidR="00B46135" w:rsidRDefault="00B46135" w:rsidP="00B46135">
      <w:pPr>
        <w:pStyle w:val="ListParagraph"/>
        <w:numPr>
          <w:ilvl w:val="0"/>
          <w:numId w:val="32"/>
        </w:numPr>
      </w:pPr>
      <w:r>
        <w:t>ASK_AMT—Funding amount requested</w:t>
      </w:r>
    </w:p>
    <w:p w14:paraId="6320B3BA" w14:textId="3F706F4F" w:rsidR="00B46135" w:rsidRDefault="00B46135" w:rsidP="00B46135">
      <w:pPr>
        <w:pStyle w:val="ListParagraph"/>
        <w:numPr>
          <w:ilvl w:val="0"/>
          <w:numId w:val="32"/>
        </w:numPr>
      </w:pPr>
      <w:r>
        <w:t>IS_SUCCESSFUL—Was the money used effectively</w:t>
      </w:r>
    </w:p>
    <w:p w14:paraId="0C7BB370" w14:textId="2B426843" w:rsidR="00B46135" w:rsidRDefault="00930EBD" w:rsidP="00930EBD">
      <w:pPr>
        <w:pStyle w:val="Heading2"/>
      </w:pPr>
      <w:bookmarkStart w:id="1" w:name="_Toc128932279"/>
      <w:r>
        <w:t>Objective</w:t>
      </w:r>
      <w:bookmarkEnd w:id="1"/>
    </w:p>
    <w:p w14:paraId="2DA6952D" w14:textId="5BDDC89E" w:rsidR="00930EBD" w:rsidRDefault="00930EBD" w:rsidP="00930EBD">
      <w:r>
        <w:t>Build a model with at least 75% accuracy for predicting success.</w:t>
      </w:r>
    </w:p>
    <w:p w14:paraId="66664976" w14:textId="69AF29D0" w:rsidR="005E40D7" w:rsidRDefault="005E40D7" w:rsidP="005E40D7">
      <w:pPr>
        <w:pStyle w:val="Heading2"/>
      </w:pPr>
      <w:bookmarkStart w:id="2" w:name="_Toc128932280"/>
      <w:r>
        <w:t>Results</w:t>
      </w:r>
      <w:bookmarkEnd w:id="2"/>
    </w:p>
    <w:p w14:paraId="6938973C" w14:textId="77777777" w:rsidR="005E40D7" w:rsidRDefault="005E40D7" w:rsidP="005E40D7">
      <w:r>
        <w:t>Despite using three different data sets, two different auto-tuning methods, more than 2,000 model fits, 2 to 6 dense layers, and multiple activation functions, I could not move above about 73%.  In very few cases did the accuracy fall below 71%.  The results were “trapped” in a very narrow and surprising range.</w:t>
      </w:r>
    </w:p>
    <w:p w14:paraId="7FE3F27D" w14:textId="6062F894" w:rsidR="005E40D7" w:rsidRDefault="005E40D7" w:rsidP="005E40D7">
      <w:r>
        <w:t xml:space="preserve">Below are the details </w:t>
      </w:r>
      <w:r w:rsidR="00E42612">
        <w:t>of my investigation.</w:t>
      </w:r>
      <w:r>
        <w:t xml:space="preserve"> </w:t>
      </w:r>
    </w:p>
    <w:p w14:paraId="4FE71D35" w14:textId="41126219" w:rsidR="0009306D" w:rsidRDefault="0009306D" w:rsidP="005E40D7"/>
    <w:sdt>
      <w:sdtPr>
        <w:rPr>
          <w:rFonts w:eastAsia="Calibri"/>
          <w:b w:val="0"/>
          <w:color w:val="auto"/>
          <w:sz w:val="22"/>
          <w:lang w:eastAsia="en-US"/>
        </w:rPr>
        <w:id w:val="-18102325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5ADEDDB" w14:textId="7091F4D3" w:rsidR="0009306D" w:rsidRDefault="0009306D">
          <w:pPr>
            <w:pStyle w:val="TOCHeading"/>
          </w:pPr>
          <w:r>
            <w:t>Contents</w:t>
          </w:r>
        </w:p>
        <w:p w14:paraId="499DB963" w14:textId="18D06A69" w:rsidR="0009306D" w:rsidRDefault="0009306D">
          <w:pPr>
            <w:pStyle w:val="TOC1"/>
            <w:rPr>
              <w:rFonts w:asciiTheme="minorHAnsi" w:eastAsiaTheme="minorEastAsia" w:hAnsiTheme="minorHAnsi" w:cstheme="minorBid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932278" w:history="1">
            <w:r w:rsidRPr="00240586">
              <w:rPr>
                <w:rStyle w:val="Hyperlink"/>
              </w:rPr>
              <w:t>Overview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_Toc128932278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2DDE960" w14:textId="448B0921" w:rsidR="0009306D" w:rsidRDefault="0000000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128932279" w:history="1">
            <w:r w:rsidR="0009306D" w:rsidRPr="00240586">
              <w:rPr>
                <w:rStyle w:val="Hyperlink"/>
              </w:rPr>
              <w:t>Objective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_Toc128932279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1</w:t>
            </w:r>
            <w:r w:rsidR="0009306D">
              <w:rPr>
                <w:webHidden/>
              </w:rPr>
              <w:fldChar w:fldCharType="end"/>
            </w:r>
          </w:hyperlink>
        </w:p>
        <w:p w14:paraId="564EDC9E" w14:textId="0DD81AB6" w:rsidR="0009306D" w:rsidRDefault="0000000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128932280" w:history="1">
            <w:r w:rsidR="0009306D" w:rsidRPr="00240586">
              <w:rPr>
                <w:rStyle w:val="Hyperlink"/>
              </w:rPr>
              <w:t>Results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_Toc128932280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1</w:t>
            </w:r>
            <w:r w:rsidR="0009306D">
              <w:rPr>
                <w:webHidden/>
              </w:rPr>
              <w:fldChar w:fldCharType="end"/>
            </w:r>
          </w:hyperlink>
        </w:p>
        <w:p w14:paraId="2A7283F3" w14:textId="06C075EF" w:rsidR="0009306D" w:rsidRDefault="00000000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128932281" w:history="1">
            <w:r w:rsidR="0009306D" w:rsidRPr="00240586">
              <w:rPr>
                <w:rStyle w:val="Hyperlink"/>
              </w:rPr>
              <w:t>Methodology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_Toc128932281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2</w:t>
            </w:r>
            <w:r w:rsidR="0009306D">
              <w:rPr>
                <w:webHidden/>
              </w:rPr>
              <w:fldChar w:fldCharType="end"/>
            </w:r>
          </w:hyperlink>
        </w:p>
        <w:p w14:paraId="063CBFFF" w14:textId="64A3AD84" w:rsidR="0009306D" w:rsidRDefault="0000000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128932282" w:history="1">
            <w:r w:rsidR="0009306D" w:rsidRPr="00240586">
              <w:rPr>
                <w:rStyle w:val="Hyperlink"/>
              </w:rPr>
              <w:t>Data Set Preparations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_Toc128932282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3</w:t>
            </w:r>
            <w:r w:rsidR="0009306D">
              <w:rPr>
                <w:webHidden/>
              </w:rPr>
              <w:fldChar w:fldCharType="end"/>
            </w:r>
          </w:hyperlink>
        </w:p>
        <w:p w14:paraId="639E4E62" w14:textId="06705909" w:rsidR="0009306D" w:rsidRDefault="0000000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128932283" w:history="1">
            <w:r w:rsidR="0009306D" w:rsidRPr="00240586">
              <w:rPr>
                <w:rStyle w:val="Hyperlink"/>
              </w:rPr>
              <w:t>ASK_AMT Scaling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_Toc128932283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4</w:t>
            </w:r>
            <w:r w:rsidR="0009306D">
              <w:rPr>
                <w:webHidden/>
              </w:rPr>
              <w:fldChar w:fldCharType="end"/>
            </w:r>
          </w:hyperlink>
        </w:p>
        <w:p w14:paraId="4B320102" w14:textId="5E443271" w:rsidR="0009306D" w:rsidRDefault="0000000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128932284" w:history="1">
            <w:r w:rsidR="0009306D" w:rsidRPr="00240586">
              <w:rPr>
                <w:rStyle w:val="Hyperlink"/>
              </w:rPr>
              <w:t>Search Methods and Number of Layers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_Toc128932284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5</w:t>
            </w:r>
            <w:r w:rsidR="0009306D">
              <w:rPr>
                <w:webHidden/>
              </w:rPr>
              <w:fldChar w:fldCharType="end"/>
            </w:r>
          </w:hyperlink>
        </w:p>
        <w:p w14:paraId="585D89C9" w14:textId="2B98630E" w:rsidR="0009306D" w:rsidRDefault="0000000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128932285" w:history="1">
            <w:r w:rsidR="0009306D" w:rsidRPr="00240586">
              <w:rPr>
                <w:rStyle w:val="Hyperlink"/>
              </w:rPr>
              <w:t>Activation Functions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_Toc128932285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5</w:t>
            </w:r>
            <w:r w:rsidR="0009306D">
              <w:rPr>
                <w:webHidden/>
              </w:rPr>
              <w:fldChar w:fldCharType="end"/>
            </w:r>
          </w:hyperlink>
        </w:p>
        <w:p w14:paraId="177BB89E" w14:textId="185218DC" w:rsidR="0009306D" w:rsidRDefault="00000000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128932286" w:history="1">
            <w:r w:rsidR="0009306D" w:rsidRPr="00240586">
              <w:rPr>
                <w:rStyle w:val="Hyperlink"/>
              </w:rPr>
              <w:t>Results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_Toc128932286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6</w:t>
            </w:r>
            <w:r w:rsidR="0009306D">
              <w:rPr>
                <w:webHidden/>
              </w:rPr>
              <w:fldChar w:fldCharType="end"/>
            </w:r>
          </w:hyperlink>
        </w:p>
        <w:p w14:paraId="00663BA7" w14:textId="19587341" w:rsidR="0009306D" w:rsidRDefault="0000000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128932287" w:history="1">
            <w:r w:rsidR="0009306D" w:rsidRPr="00240586">
              <w:rPr>
                <w:rStyle w:val="Hyperlink"/>
              </w:rPr>
              <w:t>Full Data Set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_Toc128932287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6</w:t>
            </w:r>
            <w:r w:rsidR="0009306D">
              <w:rPr>
                <w:webHidden/>
              </w:rPr>
              <w:fldChar w:fldCharType="end"/>
            </w:r>
          </w:hyperlink>
        </w:p>
        <w:p w14:paraId="6D0B1642" w14:textId="14D3B06C" w:rsidR="0009306D" w:rsidRDefault="0000000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128932288" w:history="1">
            <w:r w:rsidR="0009306D" w:rsidRPr="00240586">
              <w:rPr>
                <w:rStyle w:val="Hyperlink"/>
              </w:rPr>
              <w:t>Typical Results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_Toc128932288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7</w:t>
            </w:r>
            <w:r w:rsidR="0009306D">
              <w:rPr>
                <w:webHidden/>
              </w:rPr>
              <w:fldChar w:fldCharType="end"/>
            </w:r>
          </w:hyperlink>
        </w:p>
        <w:p w14:paraId="5D61E2B4" w14:textId="4386EDFE" w:rsidR="0009306D" w:rsidRDefault="00000000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8932289" w:history="1">
            <w:r w:rsidR="0009306D" w:rsidRPr="00240586">
              <w:rPr>
                <w:rStyle w:val="Hyperlink"/>
              </w:rPr>
              <w:t>Program files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_Toc128932289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8</w:t>
            </w:r>
            <w:r w:rsidR="0009306D">
              <w:rPr>
                <w:webHidden/>
              </w:rPr>
              <w:fldChar w:fldCharType="end"/>
            </w:r>
          </w:hyperlink>
        </w:p>
        <w:p w14:paraId="0F42FDDE" w14:textId="07EE2A48" w:rsidR="0009306D" w:rsidRDefault="00000000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8932290" w:history="1">
            <w:r w:rsidR="0009306D" w:rsidRPr="00240586">
              <w:rPr>
                <w:rStyle w:val="Hyperlink"/>
              </w:rPr>
              <w:t>Model Results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_Toc128932290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8</w:t>
            </w:r>
            <w:r w:rsidR="0009306D">
              <w:rPr>
                <w:webHidden/>
              </w:rPr>
              <w:fldChar w:fldCharType="end"/>
            </w:r>
          </w:hyperlink>
        </w:p>
        <w:p w14:paraId="1811E566" w14:textId="7C2B6999" w:rsidR="0009306D" w:rsidRDefault="0000000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128932291" w:history="1">
            <w:r w:rsidR="0009306D" w:rsidRPr="00240586">
              <w:rPr>
                <w:rStyle w:val="Hyperlink"/>
              </w:rPr>
              <w:t>Half Data Set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_Toc128932291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8</w:t>
            </w:r>
            <w:r w:rsidR="0009306D">
              <w:rPr>
                <w:webHidden/>
              </w:rPr>
              <w:fldChar w:fldCharType="end"/>
            </w:r>
          </w:hyperlink>
        </w:p>
        <w:p w14:paraId="019A32EE" w14:textId="10875F67" w:rsidR="0009306D" w:rsidRDefault="00000000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128932292" w:history="1">
            <w:r w:rsidR="0009306D" w:rsidRPr="00240586">
              <w:rPr>
                <w:rStyle w:val="Hyperlink"/>
              </w:rPr>
              <w:t>Random Forest</w:t>
            </w:r>
            <w:r w:rsidR="0009306D">
              <w:rPr>
                <w:webHidden/>
              </w:rPr>
              <w:tab/>
            </w:r>
            <w:r w:rsidR="0009306D">
              <w:rPr>
                <w:webHidden/>
              </w:rPr>
              <w:fldChar w:fldCharType="begin"/>
            </w:r>
            <w:r w:rsidR="0009306D">
              <w:rPr>
                <w:webHidden/>
              </w:rPr>
              <w:instrText xml:space="preserve"> PAGEREF _Toc128932292 \h </w:instrText>
            </w:r>
            <w:r w:rsidR="0009306D">
              <w:rPr>
                <w:webHidden/>
              </w:rPr>
            </w:r>
            <w:r w:rsidR="0009306D">
              <w:rPr>
                <w:webHidden/>
              </w:rPr>
              <w:fldChar w:fldCharType="separate"/>
            </w:r>
            <w:r w:rsidR="0009306D">
              <w:rPr>
                <w:webHidden/>
              </w:rPr>
              <w:t>9</w:t>
            </w:r>
            <w:r w:rsidR="0009306D">
              <w:rPr>
                <w:webHidden/>
              </w:rPr>
              <w:fldChar w:fldCharType="end"/>
            </w:r>
          </w:hyperlink>
        </w:p>
        <w:p w14:paraId="3C8ACB84" w14:textId="3463B7E1" w:rsidR="0009306D" w:rsidRDefault="0009306D">
          <w:r>
            <w:rPr>
              <w:b/>
              <w:bCs/>
              <w:noProof/>
            </w:rPr>
            <w:fldChar w:fldCharType="end"/>
          </w:r>
        </w:p>
      </w:sdtContent>
    </w:sdt>
    <w:p w14:paraId="794A4161" w14:textId="77777777" w:rsidR="0009306D" w:rsidRPr="005E40D7" w:rsidRDefault="0009306D" w:rsidP="005E40D7"/>
    <w:p w14:paraId="1B0BC06B" w14:textId="39DCD6F6" w:rsidR="00713E25" w:rsidRDefault="00930EBD" w:rsidP="00802B23">
      <w:pPr>
        <w:pStyle w:val="Heading1"/>
        <w:pageBreakBefore/>
      </w:pPr>
      <w:bookmarkStart w:id="3" w:name="_Toc128932281"/>
      <w:r>
        <w:t>Methodology</w:t>
      </w:r>
      <w:bookmarkEnd w:id="3"/>
    </w:p>
    <w:p w14:paraId="756E8978" w14:textId="66AAD796" w:rsidR="00715507" w:rsidRDefault="00715507" w:rsidP="00715507">
      <w:r>
        <w:t xml:space="preserve">In the search for a model with accuracy above 75% I tried several data preparations, numbers of layers, activation functions, and search methods;  </w:t>
      </w:r>
      <w:r>
        <w:fldChar w:fldCharType="begin"/>
      </w:r>
      <w:r>
        <w:instrText xml:space="preserve"> REF _Ref128903693 \h </w:instrText>
      </w:r>
      <w:r>
        <w:fldChar w:fldCharType="separate"/>
      </w:r>
      <w:r w:rsidR="00D4123E">
        <w:t xml:space="preserve">Table </w:t>
      </w:r>
      <w:r w:rsidR="00D4123E">
        <w:rPr>
          <w:noProof/>
        </w:rPr>
        <w:t>1</w:t>
      </w:r>
      <w:r>
        <w:fldChar w:fldCharType="end"/>
      </w:r>
      <w:r>
        <w:t xml:space="preserve">, summaries those attempts.  </w:t>
      </w:r>
    </w:p>
    <w:p w14:paraId="2A557704" w14:textId="5DD7BD1A" w:rsidR="00715507" w:rsidRDefault="00715507" w:rsidP="00715507">
      <w:pPr>
        <w:pStyle w:val="Caption"/>
        <w:keepNext/>
        <w:jc w:val="left"/>
      </w:pPr>
      <w:bookmarkStart w:id="4" w:name="_Ref128903693"/>
      <w:r>
        <w:t xml:space="preserve">Table </w:t>
      </w:r>
      <w:fldSimple w:instr=" SEQ Table \* ARABIC ">
        <w:r w:rsidR="00D4123E">
          <w:rPr>
            <w:noProof/>
          </w:rPr>
          <w:t>1</w:t>
        </w:r>
      </w:fldSimple>
      <w:bookmarkEnd w:id="4"/>
      <w:r>
        <w:rPr>
          <w:noProof/>
        </w:rPr>
        <w:t>: Attempted Models</w:t>
      </w:r>
    </w:p>
    <w:p w14:paraId="05DD9F17" w14:textId="40E32021" w:rsidR="00715507" w:rsidRDefault="009E3B5B" w:rsidP="00715507">
      <w:r w:rsidRPr="009E3B5B">
        <w:rPr>
          <w:noProof/>
        </w:rPr>
        <w:drawing>
          <wp:inline distT="0" distB="0" distL="0" distR="0" wp14:anchorId="3627C67B" wp14:editId="07C289FB">
            <wp:extent cx="4854804" cy="4854804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837" cy="485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37CBD" w14:textId="22EF2412" w:rsidR="00715507" w:rsidRDefault="00715507" w:rsidP="000A1A73">
      <w:pPr>
        <w:pStyle w:val="Heading2"/>
        <w:pageBreakBefore/>
      </w:pPr>
      <w:bookmarkStart w:id="5" w:name="_Toc128932282"/>
      <w:r>
        <w:t xml:space="preserve">Data Set </w:t>
      </w:r>
      <w:r w:rsidR="009E3B5B">
        <w:t>Preparations</w:t>
      </w:r>
      <w:bookmarkEnd w:id="5"/>
    </w:p>
    <w:p w14:paraId="4801B865" w14:textId="1F028672" w:rsidR="00715507" w:rsidRPr="00715507" w:rsidRDefault="00715507" w:rsidP="00715507">
      <w:r>
        <w:t xml:space="preserve">This describes the clean of the data except for ASK_AMT.  ASK_AMT is the only numeric independent </w:t>
      </w:r>
      <w:r w:rsidR="000A1A73">
        <w:t>variable,</w:t>
      </w:r>
      <w:r w:rsidR="00D073C1">
        <w:t xml:space="preserve"> so it required special treatment discussed separately </w:t>
      </w:r>
    </w:p>
    <w:p w14:paraId="0AD9505F" w14:textId="176DC073" w:rsidR="00715507" w:rsidRDefault="00715507" w:rsidP="00715507">
      <w:pPr>
        <w:pStyle w:val="ListParagraph"/>
        <w:numPr>
          <w:ilvl w:val="0"/>
          <w:numId w:val="27"/>
        </w:numPr>
      </w:pPr>
      <w:r>
        <w:t>Data Set One (Minimum Cleaning)</w:t>
      </w:r>
      <w:r>
        <w:br/>
        <w:t>This cleaning followed exactly the starter code</w:t>
      </w:r>
    </w:p>
    <w:p w14:paraId="20B98DFD" w14:textId="472F0334" w:rsidR="00D073C1" w:rsidRDefault="00D073C1" w:rsidP="00715507">
      <w:pPr>
        <w:pStyle w:val="ListParagraph"/>
        <w:numPr>
          <w:ilvl w:val="1"/>
          <w:numId w:val="27"/>
        </w:numPr>
      </w:pPr>
      <w:r>
        <w:t>Dropping Records</w:t>
      </w:r>
    </w:p>
    <w:p w14:paraId="719AC16C" w14:textId="08A47E92" w:rsidR="00D073C1" w:rsidRDefault="00D073C1" w:rsidP="00D073C1">
      <w:pPr>
        <w:pStyle w:val="ListParagraph"/>
        <w:numPr>
          <w:ilvl w:val="2"/>
          <w:numId w:val="27"/>
        </w:numPr>
      </w:pPr>
      <w:r>
        <w:t xml:space="preserve">Dropping records with </w:t>
      </w:r>
      <w:proofErr w:type="spellStart"/>
      <w:r>
        <w:t>NaN</w:t>
      </w:r>
      <w:proofErr w:type="spellEnd"/>
      <w:r>
        <w:t xml:space="preserve"> (none were found)</w:t>
      </w:r>
    </w:p>
    <w:p w14:paraId="7A4F394A" w14:textId="3659ABCE" w:rsidR="00D073C1" w:rsidRDefault="00D073C1" w:rsidP="00D073C1">
      <w:pPr>
        <w:pStyle w:val="ListParagraph"/>
        <w:numPr>
          <w:ilvl w:val="2"/>
          <w:numId w:val="27"/>
        </w:numPr>
      </w:pPr>
      <w:r>
        <w:t>After dropping duplicates (none were found)</w:t>
      </w:r>
    </w:p>
    <w:p w14:paraId="73D3C622" w14:textId="0D183A69" w:rsidR="00715507" w:rsidRDefault="00715507" w:rsidP="00715507">
      <w:pPr>
        <w:pStyle w:val="ListParagraph"/>
        <w:numPr>
          <w:ilvl w:val="1"/>
          <w:numId w:val="27"/>
        </w:numPr>
      </w:pPr>
      <w:r>
        <w:t>Dropping Variables</w:t>
      </w:r>
      <w:r w:rsidR="00D073C1">
        <w:t xml:space="preserve"> that did not contribute to the variance</w:t>
      </w:r>
    </w:p>
    <w:p w14:paraId="2DD2DEBD" w14:textId="77777777" w:rsidR="00D073C1" w:rsidRDefault="00D073C1" w:rsidP="00715507">
      <w:pPr>
        <w:pStyle w:val="ListParagraph"/>
        <w:numPr>
          <w:ilvl w:val="2"/>
          <w:numId w:val="27"/>
        </w:numPr>
      </w:pPr>
      <w:r>
        <w:t>EIN</w:t>
      </w:r>
    </w:p>
    <w:p w14:paraId="19C03D9E" w14:textId="77777777" w:rsidR="00D073C1" w:rsidRDefault="00D073C1" w:rsidP="00715507">
      <w:pPr>
        <w:pStyle w:val="ListParagraph"/>
        <w:numPr>
          <w:ilvl w:val="2"/>
          <w:numId w:val="27"/>
        </w:numPr>
      </w:pPr>
      <w:r>
        <w:t>Name</w:t>
      </w:r>
    </w:p>
    <w:p w14:paraId="1E64FD91" w14:textId="09C9B20C" w:rsidR="00715507" w:rsidRDefault="00715507" w:rsidP="00715507">
      <w:pPr>
        <w:pStyle w:val="ListParagraph"/>
        <w:numPr>
          <w:ilvl w:val="2"/>
          <w:numId w:val="27"/>
        </w:numPr>
      </w:pPr>
      <w:r>
        <w:t>STATUS</w:t>
      </w:r>
    </w:p>
    <w:p w14:paraId="2360653D" w14:textId="77777777" w:rsidR="00715507" w:rsidRDefault="00715507" w:rsidP="00715507">
      <w:pPr>
        <w:pStyle w:val="ListParagraph"/>
        <w:numPr>
          <w:ilvl w:val="2"/>
          <w:numId w:val="27"/>
        </w:numPr>
      </w:pPr>
      <w:r>
        <w:t>SPECIAL_CONSIDERATIONS</w:t>
      </w:r>
    </w:p>
    <w:p w14:paraId="4418AC87" w14:textId="77777777" w:rsidR="00715507" w:rsidRDefault="00715507" w:rsidP="00715507">
      <w:pPr>
        <w:pStyle w:val="ListParagraph"/>
        <w:numPr>
          <w:ilvl w:val="1"/>
          <w:numId w:val="27"/>
        </w:numPr>
      </w:pPr>
      <w:r>
        <w:t>Binning</w:t>
      </w:r>
    </w:p>
    <w:p w14:paraId="019F88F2" w14:textId="77777777" w:rsidR="00715507" w:rsidRDefault="00715507" w:rsidP="00715507">
      <w:pPr>
        <w:pStyle w:val="ListParagraph"/>
        <w:numPr>
          <w:ilvl w:val="2"/>
          <w:numId w:val="27"/>
        </w:numPr>
      </w:pPr>
      <w:r w:rsidRPr="00C05E27">
        <w:t>APPLICATION_TYPE</w:t>
      </w:r>
      <w:r>
        <w:t xml:space="preserve"> to 9 bins</w:t>
      </w:r>
    </w:p>
    <w:p w14:paraId="60554D7B" w14:textId="75E754F3" w:rsidR="00715507" w:rsidRDefault="00715507" w:rsidP="00715507">
      <w:pPr>
        <w:pStyle w:val="ListParagraph"/>
        <w:numPr>
          <w:ilvl w:val="2"/>
          <w:numId w:val="27"/>
        </w:numPr>
      </w:pPr>
      <w:r w:rsidRPr="00C05E27">
        <w:t>CLASSIFICATION</w:t>
      </w:r>
      <w:r>
        <w:t xml:space="preserve"> to 6 bins</w:t>
      </w:r>
    </w:p>
    <w:p w14:paraId="40CE01DF" w14:textId="26B5FE77" w:rsidR="00D073C1" w:rsidRDefault="00D073C1" w:rsidP="00D073C1">
      <w:pPr>
        <w:pStyle w:val="ListParagraph"/>
        <w:numPr>
          <w:ilvl w:val="0"/>
          <w:numId w:val="27"/>
        </w:numPr>
      </w:pPr>
      <w:r>
        <w:t>Data Set Two (Maximum Cleaning)</w:t>
      </w:r>
      <w:r>
        <w:br/>
        <w:t xml:space="preserve">This cleaning started with Data Set One and then added these </w:t>
      </w:r>
      <w:r w:rsidR="004F7A4A">
        <w:t>steps</w:t>
      </w:r>
    </w:p>
    <w:p w14:paraId="3D79BB46" w14:textId="77777777" w:rsidR="00D073C1" w:rsidRDefault="00D073C1" w:rsidP="00D073C1">
      <w:pPr>
        <w:pStyle w:val="ListParagraph"/>
        <w:numPr>
          <w:ilvl w:val="1"/>
          <w:numId w:val="27"/>
        </w:numPr>
      </w:pPr>
      <w:r>
        <w:t>Dropping Variables that did not contribute to the variance</w:t>
      </w:r>
    </w:p>
    <w:p w14:paraId="02123AE2" w14:textId="77777777" w:rsidR="00D073C1" w:rsidRDefault="00D073C1" w:rsidP="00D073C1">
      <w:pPr>
        <w:pStyle w:val="ListParagraph"/>
        <w:numPr>
          <w:ilvl w:val="2"/>
          <w:numId w:val="27"/>
        </w:numPr>
      </w:pPr>
      <w:r>
        <w:t>STATUS</w:t>
      </w:r>
    </w:p>
    <w:p w14:paraId="1069AA66" w14:textId="77777777" w:rsidR="00D073C1" w:rsidRDefault="00D073C1" w:rsidP="00D073C1">
      <w:pPr>
        <w:pStyle w:val="ListParagraph"/>
        <w:numPr>
          <w:ilvl w:val="2"/>
          <w:numId w:val="27"/>
        </w:numPr>
      </w:pPr>
      <w:r>
        <w:t>SPECIAL_CONSIDERATIONS</w:t>
      </w:r>
    </w:p>
    <w:p w14:paraId="40BACAAC" w14:textId="77777777" w:rsidR="00D073C1" w:rsidRDefault="00D073C1" w:rsidP="00D073C1">
      <w:pPr>
        <w:pStyle w:val="ListParagraph"/>
        <w:numPr>
          <w:ilvl w:val="1"/>
          <w:numId w:val="27"/>
        </w:numPr>
      </w:pPr>
      <w:r>
        <w:t>Binning</w:t>
      </w:r>
    </w:p>
    <w:p w14:paraId="58FDFB21" w14:textId="6886733A" w:rsidR="00D073C1" w:rsidRDefault="00D073C1" w:rsidP="00D073C1">
      <w:pPr>
        <w:pStyle w:val="ListParagraph"/>
        <w:numPr>
          <w:ilvl w:val="2"/>
          <w:numId w:val="27"/>
        </w:numPr>
      </w:pPr>
      <w:r w:rsidRPr="00C05E27">
        <w:t>APPLICATION_TYPE</w:t>
      </w:r>
      <w:r>
        <w:t xml:space="preserve"> to 6 bins</w:t>
      </w:r>
    </w:p>
    <w:p w14:paraId="2298083E" w14:textId="77777777" w:rsidR="00D073C1" w:rsidRDefault="00D073C1" w:rsidP="00D073C1">
      <w:pPr>
        <w:pStyle w:val="ListParagraph"/>
        <w:numPr>
          <w:ilvl w:val="2"/>
          <w:numId w:val="27"/>
        </w:numPr>
      </w:pPr>
      <w:r w:rsidRPr="00C05E27">
        <w:t>CLASSIFICATION</w:t>
      </w:r>
      <w:r>
        <w:t xml:space="preserve"> to 6 bins</w:t>
      </w:r>
    </w:p>
    <w:p w14:paraId="6BEC4753" w14:textId="77777777" w:rsidR="00D073C1" w:rsidRDefault="00D073C1" w:rsidP="00D073C1">
      <w:pPr>
        <w:pStyle w:val="ListParagraph"/>
        <w:numPr>
          <w:ilvl w:val="2"/>
          <w:numId w:val="27"/>
        </w:numPr>
      </w:pPr>
      <w:r>
        <w:t>USE_CASE reduced to 3 bins</w:t>
      </w:r>
    </w:p>
    <w:p w14:paraId="46B2D574" w14:textId="027B7617" w:rsidR="00D073C1" w:rsidRDefault="00D073C1" w:rsidP="00D073C1">
      <w:pPr>
        <w:pStyle w:val="ListParagraph"/>
        <w:numPr>
          <w:ilvl w:val="2"/>
          <w:numId w:val="27"/>
        </w:numPr>
      </w:pPr>
      <w:r>
        <w:t>ORGANIZATION reduced to 3 bins</w:t>
      </w:r>
    </w:p>
    <w:p w14:paraId="556DF0B9" w14:textId="152299C7" w:rsidR="004F7A4A" w:rsidRDefault="004F7A4A" w:rsidP="004F7A4A">
      <w:pPr>
        <w:pStyle w:val="ListParagraph"/>
        <w:numPr>
          <w:ilvl w:val="1"/>
          <w:numId w:val="27"/>
        </w:numPr>
      </w:pPr>
      <w:r>
        <w:t>ASK_AMT</w:t>
      </w:r>
    </w:p>
    <w:p w14:paraId="6B722ACD" w14:textId="2411A32B" w:rsidR="004F7A4A" w:rsidRDefault="004F7A4A" w:rsidP="004F7A4A">
      <w:pPr>
        <w:pStyle w:val="ListParagraph"/>
        <w:numPr>
          <w:ilvl w:val="2"/>
          <w:numId w:val="27"/>
        </w:numPr>
      </w:pPr>
      <w:r w:rsidRPr="004F7A4A">
        <w:t>Drop</w:t>
      </w:r>
      <w:r>
        <w:t>ped</w:t>
      </w:r>
      <w:r w:rsidRPr="004F7A4A">
        <w:t xml:space="preserve"> </w:t>
      </w:r>
      <w:r w:rsidR="005B297E">
        <w:t xml:space="preserve">records with </w:t>
      </w:r>
      <w:r w:rsidRPr="004F7A4A">
        <w:t xml:space="preserve">ASK_AMT </w:t>
      </w:r>
      <w:r>
        <w:t>greater than</w:t>
      </w:r>
      <w:r w:rsidRPr="004F7A4A">
        <w:t xml:space="preserve"> $1 billion</w:t>
      </w:r>
    </w:p>
    <w:p w14:paraId="2A095995" w14:textId="6E4C4503" w:rsidR="004F7A4A" w:rsidRDefault="004F7A4A" w:rsidP="004F7A4A">
      <w:pPr>
        <w:pStyle w:val="ListParagraph"/>
        <w:numPr>
          <w:ilvl w:val="2"/>
          <w:numId w:val="27"/>
        </w:numPr>
      </w:pPr>
      <w:r>
        <w:t xml:space="preserve">Dropped </w:t>
      </w:r>
      <w:r w:rsidR="005B297E">
        <w:t xml:space="preserve">records with </w:t>
      </w:r>
      <w:r w:rsidRPr="004F7A4A">
        <w:t>ASK_AMT more than 50 times the (INCOME_AMT)</w:t>
      </w:r>
    </w:p>
    <w:p w14:paraId="603EF2D9" w14:textId="0B9B6686" w:rsidR="004F7A4A" w:rsidRDefault="005B297E" w:rsidP="004F7A4A">
      <w:pPr>
        <w:pStyle w:val="ListParagraph"/>
        <w:numPr>
          <w:ilvl w:val="2"/>
          <w:numId w:val="27"/>
        </w:numPr>
      </w:pPr>
      <w:r w:rsidRPr="005B297E">
        <w:t xml:space="preserve">Dropped </w:t>
      </w:r>
      <w:r>
        <w:t xml:space="preserve">records with </w:t>
      </w:r>
      <w:r w:rsidRPr="004F7A4A">
        <w:t xml:space="preserve">ASK_AMT </w:t>
      </w:r>
      <w:r>
        <w:t>with</w:t>
      </w:r>
      <w:r w:rsidRPr="005B297E">
        <w:t xml:space="preserve"> INCOME_AMT = 0 and ASK_AMT </w:t>
      </w:r>
      <w:r>
        <w:t>greater</w:t>
      </w:r>
      <w:r w:rsidRPr="005B297E">
        <w:t xml:space="preserve"> $100,000 </w:t>
      </w:r>
    </w:p>
    <w:p w14:paraId="6DCBCA84" w14:textId="5A23ACC9" w:rsidR="00A95BEA" w:rsidRDefault="00A95BEA" w:rsidP="00A95BEA">
      <w:pPr>
        <w:pStyle w:val="ListParagraph"/>
        <w:numPr>
          <w:ilvl w:val="0"/>
          <w:numId w:val="27"/>
        </w:numPr>
      </w:pPr>
      <w:r>
        <w:t>Half Data Set (Maximum Cleaning)</w:t>
      </w:r>
      <w:r>
        <w:br/>
        <w:t xml:space="preserve">I took a 50% random sample of Data Set Two.  </w:t>
      </w:r>
      <w:r w:rsidRPr="00A95BEA">
        <w:t>I erroneously split the data set in half early to correct overfit</w:t>
      </w:r>
      <w:r>
        <w:t xml:space="preserve"> (I know this is the wrong cure for overfit); however</w:t>
      </w:r>
      <w:r w:rsidR="00372889">
        <w:t>,</w:t>
      </w:r>
      <w:r>
        <w:t xml:space="preserve"> using this data set, I got a model with 75% accuracy (but it was a random chance)</w:t>
      </w:r>
      <w:r w:rsidR="00372889">
        <w:t>, that could not be reliably replicated.   Therefore</w:t>
      </w:r>
      <w:r w:rsidR="009E3B5B">
        <w:t>,</w:t>
      </w:r>
      <w:r w:rsidR="00372889">
        <w:t xml:space="preserve"> I wanted to do a more robust search.</w:t>
      </w:r>
    </w:p>
    <w:p w14:paraId="08D5F838" w14:textId="3A23F93A" w:rsidR="00796CD3" w:rsidRDefault="00796CD3" w:rsidP="004F7A4A">
      <w:pPr>
        <w:pStyle w:val="Heading2"/>
        <w:pageBreakBefore/>
      </w:pPr>
      <w:bookmarkStart w:id="6" w:name="_Toc128932283"/>
      <w:r>
        <w:t xml:space="preserve">ASK_AMT </w:t>
      </w:r>
      <w:r w:rsidR="004F7A4A">
        <w:t>Scaling</w:t>
      </w:r>
      <w:bookmarkEnd w:id="6"/>
    </w:p>
    <w:p w14:paraId="158A8835" w14:textId="77777777" w:rsidR="00911FEF" w:rsidRDefault="00911FEF" w:rsidP="004F7A4A">
      <w:r>
        <w:t xml:space="preserve">Both data sets still presented </w:t>
      </w:r>
      <w:r w:rsidR="004F7A4A" w:rsidRPr="004F7A4A">
        <w:t xml:space="preserve">ASK_AMT </w:t>
      </w:r>
      <w:r>
        <w:t>with a huge range that needed to be managed. I attempted two methods to wrangle this data</w:t>
      </w:r>
    </w:p>
    <w:p w14:paraId="0DFDEB15" w14:textId="77777777" w:rsidR="004068BC" w:rsidRDefault="00911FEF" w:rsidP="00911FEF">
      <w:pPr>
        <w:pStyle w:val="ListParagraph"/>
        <w:numPr>
          <w:ilvl w:val="0"/>
          <w:numId w:val="27"/>
        </w:numPr>
      </w:pPr>
      <w:r>
        <w:t>Standardization (Z-Score)</w:t>
      </w:r>
    </w:p>
    <w:p w14:paraId="69E00041" w14:textId="77777777" w:rsidR="004068BC" w:rsidRDefault="00911FEF" w:rsidP="004068BC">
      <w:pPr>
        <w:pStyle w:val="ListParagraph"/>
        <w:numPr>
          <w:ilvl w:val="1"/>
          <w:numId w:val="27"/>
        </w:numPr>
      </w:pPr>
      <w:r>
        <w:t>After standardization</w:t>
      </w:r>
      <w:r w:rsidR="004068BC">
        <w:t>,</w:t>
      </w:r>
      <w:r>
        <w:t xml:space="preserve"> the Z-Score </w:t>
      </w:r>
      <w:r w:rsidR="004068BC">
        <w:t>ranged from 0 to 45!</w:t>
      </w:r>
    </w:p>
    <w:p w14:paraId="35E1F630" w14:textId="1CB804FA" w:rsidR="004F7A4A" w:rsidRDefault="004068BC" w:rsidP="004068BC">
      <w:pPr>
        <w:pStyle w:val="ListParagraph"/>
        <w:numPr>
          <w:ilvl w:val="1"/>
          <w:numId w:val="27"/>
        </w:numPr>
      </w:pPr>
      <w:r w:rsidRPr="004068BC">
        <w:t xml:space="preserve">Dropped records with ASK_AMT </w:t>
      </w:r>
      <w:r>
        <w:t xml:space="preserve">Z-Scores </w:t>
      </w:r>
      <w:r w:rsidRPr="004068BC">
        <w:t>greater than</w:t>
      </w:r>
      <w:r>
        <w:t xml:space="preserve"> 3 (112 records)</w:t>
      </w:r>
    </w:p>
    <w:p w14:paraId="233975EF" w14:textId="2B80A3E9" w:rsidR="00911FEF" w:rsidRDefault="00911FEF" w:rsidP="00911FEF">
      <w:pPr>
        <w:pStyle w:val="ListParagraph"/>
        <w:numPr>
          <w:ilvl w:val="0"/>
          <w:numId w:val="27"/>
        </w:numPr>
      </w:pPr>
      <w:r>
        <w:t xml:space="preserve">Logarithmic transformation </w:t>
      </w:r>
    </w:p>
    <w:p w14:paraId="2C36EFD3" w14:textId="4640B6B2" w:rsidR="004F7A4A" w:rsidRDefault="004F7A4A" w:rsidP="004068BC">
      <w:pPr>
        <w:pStyle w:val="ListParagraph"/>
        <w:numPr>
          <w:ilvl w:val="1"/>
          <w:numId w:val="27"/>
        </w:numPr>
      </w:pPr>
      <w:r>
        <w:t xml:space="preserve">I believe this is the best approach for this data; see </w:t>
      </w:r>
      <w:r>
        <w:fldChar w:fldCharType="begin"/>
      </w:r>
      <w:r>
        <w:instrText xml:space="preserve"> REF _Ref128571445 \h </w:instrText>
      </w:r>
      <w:r>
        <w:fldChar w:fldCharType="separate"/>
      </w:r>
      <w:r w:rsidR="00D4123E">
        <w:rPr>
          <w:b/>
          <w:bCs/>
        </w:rPr>
        <w:t>Error! Reference source not found.</w:t>
      </w:r>
      <w:r>
        <w:fldChar w:fldCharType="end"/>
      </w:r>
      <w:r>
        <w:t>.</w:t>
      </w:r>
      <w:r w:rsidR="004068BC">
        <w:t xml:space="preserve"> </w:t>
      </w:r>
      <w:r w:rsidR="009E3B5B">
        <w:t>Nevertheless,</w:t>
      </w:r>
      <w:r w:rsidR="004068BC">
        <w:t xml:space="preserve"> I did </w:t>
      </w:r>
      <w:r w:rsidR="009E3B5B">
        <w:t xml:space="preserve">the </w:t>
      </w:r>
      <w:r w:rsidR="004068BC">
        <w:t>analysis with both transformation methods.</w:t>
      </w:r>
    </w:p>
    <w:p w14:paraId="529B3B15" w14:textId="77777777" w:rsidR="004F7A4A" w:rsidRDefault="004F7A4A" w:rsidP="009E3B5B">
      <w:pPr>
        <w:ind w:left="360"/>
      </w:pPr>
      <w:r w:rsidRPr="0055786D">
        <w:rPr>
          <w:noProof/>
        </w:rPr>
        <w:drawing>
          <wp:inline distT="0" distB="0" distL="0" distR="0" wp14:anchorId="4B4442BF" wp14:editId="306E7501">
            <wp:extent cx="5262199" cy="279976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921" cy="281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6EC5" w14:textId="1D2F7EFF" w:rsidR="004F7A4A" w:rsidRDefault="004F7A4A" w:rsidP="004F7A4A">
      <w:pPr>
        <w:pStyle w:val="Caption"/>
      </w:pPr>
      <w:bookmarkStart w:id="7" w:name="_Ref128917309"/>
      <w:r>
        <w:t xml:space="preserve">Figure </w:t>
      </w:r>
      <w:fldSimple w:instr=" SEQ Figure \* ARABIC ">
        <w:r w:rsidR="00E42612">
          <w:rPr>
            <w:noProof/>
          </w:rPr>
          <w:t>1</w:t>
        </w:r>
      </w:fldSimple>
      <w:bookmarkEnd w:id="7"/>
      <w:r>
        <w:t>: ASK_AMT Log Scale</w:t>
      </w:r>
    </w:p>
    <w:p w14:paraId="73F7C8BA" w14:textId="40F9159A" w:rsidR="004F7A4A" w:rsidRDefault="000A1A73" w:rsidP="00EB0E6E">
      <w:pPr>
        <w:pStyle w:val="Heading2"/>
        <w:pageBreakBefore/>
      </w:pPr>
      <w:bookmarkStart w:id="8" w:name="_Toc128932284"/>
      <w:r>
        <w:t>Search Methods</w:t>
      </w:r>
      <w:r w:rsidR="00EB0E6E">
        <w:t xml:space="preserve"> and Number of Layers</w:t>
      </w:r>
      <w:bookmarkEnd w:id="8"/>
    </w:p>
    <w:p w14:paraId="36E2B9BA" w14:textId="412BB5D5" w:rsidR="000A1A73" w:rsidRDefault="000A1A73" w:rsidP="000A1A73">
      <w:r>
        <w:t>I used three types of search methods to fit the model.</w:t>
      </w:r>
    </w:p>
    <w:p w14:paraId="44EB8CBD" w14:textId="5ED74A9C" w:rsidR="000A1A73" w:rsidRDefault="000A1A73" w:rsidP="000A1A73">
      <w:pPr>
        <w:pStyle w:val="ListParagraph"/>
        <w:numPr>
          <w:ilvl w:val="0"/>
          <w:numId w:val="30"/>
        </w:numPr>
      </w:pPr>
      <w:r>
        <w:t>Expert Opinion</w:t>
      </w:r>
      <w:r w:rsidR="00323FB6">
        <w:br/>
      </w:r>
      <w:r w:rsidR="00FB13A1">
        <w:t xml:space="preserve">After considering the data </w:t>
      </w:r>
      <w:proofErr w:type="gramStart"/>
      <w:r w:rsidR="00FB13A1">
        <w:t>set</w:t>
      </w:r>
      <w:proofErr w:type="gramEnd"/>
      <w:r w:rsidR="00FB13A1">
        <w:t xml:space="preserve"> I tried various combinations of layers, neurons per layer, and activation functions that I thought would work for this data.</w:t>
      </w:r>
    </w:p>
    <w:p w14:paraId="3074BBFE" w14:textId="6CA3812E" w:rsidR="00FB13A1" w:rsidRDefault="00FB13A1" w:rsidP="00FB13A1">
      <w:pPr>
        <w:pStyle w:val="ListParagraph"/>
        <w:numPr>
          <w:ilvl w:val="1"/>
          <w:numId w:val="30"/>
        </w:numPr>
      </w:pPr>
      <w:r>
        <w:t>Number of layers from 2 to 3</w:t>
      </w:r>
    </w:p>
    <w:p w14:paraId="42CE210D" w14:textId="01F36609" w:rsidR="00FB13A1" w:rsidRDefault="00FB13A1" w:rsidP="00FB13A1">
      <w:pPr>
        <w:pStyle w:val="ListParagraph"/>
        <w:numPr>
          <w:ilvl w:val="1"/>
          <w:numId w:val="30"/>
        </w:numPr>
      </w:pPr>
      <w:r>
        <w:t>Number of neurons per layer</w:t>
      </w:r>
    </w:p>
    <w:p w14:paraId="719E18B8" w14:textId="45A12DA7" w:rsidR="00FB13A1" w:rsidRDefault="00FB13A1" w:rsidP="00FB13A1">
      <w:pPr>
        <w:pStyle w:val="ListParagraph"/>
        <w:numPr>
          <w:ilvl w:val="2"/>
          <w:numId w:val="30"/>
        </w:numPr>
      </w:pPr>
      <w:r>
        <w:t>Layer 1:  1x, 2x, and 3x the number of inputs</w:t>
      </w:r>
    </w:p>
    <w:p w14:paraId="3816263F" w14:textId="43DEC261" w:rsidR="00FB13A1" w:rsidRDefault="00FB13A1" w:rsidP="00FB13A1">
      <w:pPr>
        <w:pStyle w:val="ListParagraph"/>
        <w:numPr>
          <w:ilvl w:val="2"/>
          <w:numId w:val="30"/>
        </w:numPr>
      </w:pPr>
      <w:r>
        <w:t>Layer 2:  1/2, 1/4, and 1/8</w:t>
      </w:r>
      <w:r w:rsidRPr="00FB13A1">
        <w:rPr>
          <w:vertAlign w:val="superscript"/>
        </w:rPr>
        <w:t>th</w:t>
      </w:r>
      <w:r>
        <w:t xml:space="preserve"> of layer 1</w:t>
      </w:r>
    </w:p>
    <w:p w14:paraId="53D3DA87" w14:textId="2F09B229" w:rsidR="00FB13A1" w:rsidRDefault="00FB13A1" w:rsidP="00FB13A1">
      <w:pPr>
        <w:pStyle w:val="ListParagraph"/>
        <w:numPr>
          <w:ilvl w:val="2"/>
          <w:numId w:val="30"/>
        </w:numPr>
      </w:pPr>
      <w:r>
        <w:t>Layer 3:  2, 4, 8, 16</w:t>
      </w:r>
    </w:p>
    <w:p w14:paraId="22049E65" w14:textId="16E27CA2" w:rsidR="00FB13A1" w:rsidRDefault="00FB13A1" w:rsidP="00FB13A1">
      <w:pPr>
        <w:pStyle w:val="ListParagraph"/>
        <w:numPr>
          <w:ilvl w:val="1"/>
          <w:numId w:val="30"/>
        </w:numPr>
      </w:pPr>
      <w:r>
        <w:t>Activation functions</w:t>
      </w:r>
    </w:p>
    <w:p w14:paraId="09D412FE" w14:textId="1F85FFBD" w:rsidR="00FB13A1" w:rsidRDefault="00FB13A1" w:rsidP="00FB13A1">
      <w:pPr>
        <w:pStyle w:val="ListParagraph"/>
        <w:numPr>
          <w:ilvl w:val="2"/>
          <w:numId w:val="30"/>
        </w:numPr>
      </w:pPr>
      <w:r>
        <w:t>Output layer was Sigmoid</w:t>
      </w:r>
    </w:p>
    <w:p w14:paraId="4F0A444E" w14:textId="09725A34" w:rsidR="00FB13A1" w:rsidRDefault="00FB13A1" w:rsidP="00FB13A1">
      <w:pPr>
        <w:pStyle w:val="ListParagraph"/>
        <w:numPr>
          <w:ilvl w:val="2"/>
          <w:numId w:val="30"/>
        </w:numPr>
      </w:pPr>
      <w:r>
        <w:t>Interlays we mostly relu</w:t>
      </w:r>
      <w:r w:rsidR="00EB0E6E">
        <w:t>,</w:t>
      </w:r>
      <w:r>
        <w:t xml:space="preserve"> but with more failure</w:t>
      </w:r>
      <w:r w:rsidR="00EB0E6E">
        <w:t>,</w:t>
      </w:r>
      <w:r>
        <w:t xml:space="preserve"> I tried Sigmoid also</w:t>
      </w:r>
    </w:p>
    <w:p w14:paraId="25C2807C" w14:textId="12558864" w:rsidR="000A1A73" w:rsidRDefault="000A1A73" w:rsidP="000A1A73">
      <w:pPr>
        <w:pStyle w:val="ListParagraph"/>
        <w:numPr>
          <w:ilvl w:val="0"/>
          <w:numId w:val="30"/>
        </w:numPr>
      </w:pPr>
      <w:r>
        <w:t>Keras_tuner</w:t>
      </w:r>
    </w:p>
    <w:p w14:paraId="765E2763" w14:textId="43635975" w:rsidR="00FB13A1" w:rsidRDefault="00FB13A1" w:rsidP="00FB13A1">
      <w:pPr>
        <w:pStyle w:val="ListParagraph"/>
        <w:numPr>
          <w:ilvl w:val="1"/>
          <w:numId w:val="30"/>
        </w:numPr>
      </w:pPr>
      <w:r>
        <w:t xml:space="preserve">Using Google </w:t>
      </w:r>
      <w:proofErr w:type="spellStart"/>
      <w:r>
        <w:t>Colab</w:t>
      </w:r>
      <w:proofErr w:type="spellEnd"/>
      <w:r>
        <w:t xml:space="preserve"> – The problem with </w:t>
      </w:r>
      <w:proofErr w:type="spellStart"/>
      <w:r>
        <w:t>Colab</w:t>
      </w:r>
      <w:proofErr w:type="spellEnd"/>
      <w:r>
        <w:t xml:space="preserve"> is that my session would time out before the model would evaluate.  The best case when the various attempts ended were all between 71% and 73.5%</w:t>
      </w:r>
    </w:p>
    <w:p w14:paraId="3C69A498" w14:textId="77777777" w:rsidR="00E776B1" w:rsidRDefault="00E776B1" w:rsidP="00E776B1">
      <w:pPr>
        <w:pStyle w:val="ListParagraph"/>
        <w:numPr>
          <w:ilvl w:val="2"/>
          <w:numId w:val="30"/>
        </w:numPr>
      </w:pPr>
      <w:r>
        <w:t>Tuner = Hyperband</w:t>
      </w:r>
    </w:p>
    <w:p w14:paraId="556BADE7" w14:textId="202DFF01" w:rsidR="00EB0E6E" w:rsidRDefault="00E776B1" w:rsidP="00EB0E6E">
      <w:pPr>
        <w:pStyle w:val="ListParagraph"/>
        <w:numPr>
          <w:ilvl w:val="2"/>
          <w:numId w:val="30"/>
        </w:numPr>
      </w:pPr>
      <w:r>
        <w:t xml:space="preserve">Tuner = </w:t>
      </w:r>
      <w:proofErr w:type="spellStart"/>
      <w:r>
        <w:t>RandomSearch</w:t>
      </w:r>
      <w:proofErr w:type="spellEnd"/>
    </w:p>
    <w:p w14:paraId="5316A243" w14:textId="2EFA617E" w:rsidR="00FB13A1" w:rsidRDefault="00FB13A1" w:rsidP="00FB13A1">
      <w:pPr>
        <w:pStyle w:val="ListParagraph"/>
        <w:numPr>
          <w:ilvl w:val="1"/>
          <w:numId w:val="30"/>
        </w:numPr>
      </w:pPr>
      <w:r>
        <w:t>Using my PC</w:t>
      </w:r>
      <w:r w:rsidR="00CB7001">
        <w:t>,</w:t>
      </w:r>
      <w:r>
        <w:t xml:space="preserve"> I could run longer (more than 8 hours).  Unfortunately, these attempts also always crashed out.  The Keras_tuner writes a </w:t>
      </w:r>
      <w:r w:rsidR="000A5ECA">
        <w:t>file to disk with every pass.  Eventually, I would get a write error</w:t>
      </w:r>
      <w:r w:rsidR="00EB0E6E">
        <w:t>,</w:t>
      </w:r>
      <w:r w:rsidR="000A5ECA">
        <w:t xml:space="preserve"> and the process would stop.</w:t>
      </w:r>
    </w:p>
    <w:p w14:paraId="1D984196" w14:textId="77777777" w:rsidR="00E776B1" w:rsidRDefault="00E776B1" w:rsidP="00E776B1">
      <w:pPr>
        <w:pStyle w:val="ListParagraph"/>
        <w:numPr>
          <w:ilvl w:val="2"/>
          <w:numId w:val="30"/>
        </w:numPr>
      </w:pPr>
      <w:r>
        <w:t>Tuner = Hyperband</w:t>
      </w:r>
    </w:p>
    <w:p w14:paraId="6A083924" w14:textId="738FCC0A" w:rsidR="00E776B1" w:rsidRDefault="00E776B1" w:rsidP="00E776B1">
      <w:pPr>
        <w:pStyle w:val="ListParagraph"/>
        <w:numPr>
          <w:ilvl w:val="2"/>
          <w:numId w:val="30"/>
        </w:numPr>
      </w:pPr>
      <w:r>
        <w:t xml:space="preserve">Tuner = </w:t>
      </w:r>
      <w:proofErr w:type="spellStart"/>
      <w:r>
        <w:t>RandomSearch</w:t>
      </w:r>
      <w:proofErr w:type="spellEnd"/>
    </w:p>
    <w:p w14:paraId="7253E737" w14:textId="3D11DD01" w:rsidR="000A1A73" w:rsidRDefault="000A1A73" w:rsidP="005D7FE3">
      <w:pPr>
        <w:pStyle w:val="ListParagraph"/>
        <w:numPr>
          <w:ilvl w:val="0"/>
          <w:numId w:val="30"/>
        </w:numPr>
      </w:pPr>
      <w:r>
        <w:t>Exha</w:t>
      </w:r>
      <w:r w:rsidR="00FB13A1">
        <w:t>u</w:t>
      </w:r>
      <w:r>
        <w:t>stive</w:t>
      </w:r>
    </w:p>
    <w:p w14:paraId="71584767" w14:textId="4F3C0FB4" w:rsidR="000A5ECA" w:rsidRPr="000A1A73" w:rsidRDefault="00745CA3" w:rsidP="000A5ECA">
      <w:pPr>
        <w:pStyle w:val="ListParagraph"/>
        <w:numPr>
          <w:ilvl w:val="1"/>
          <w:numId w:val="30"/>
        </w:numPr>
      </w:pPr>
      <w:r>
        <w:t xml:space="preserve">I built a nested for-loop model where I could control the number of layers and neurons </w:t>
      </w:r>
      <w:r w:rsidR="00EB0E6E">
        <w:t>as</w:t>
      </w:r>
      <w:r>
        <w:t xml:space="preserve"> well as the activation functions.  I tried 4 inner layers with the following numbers of neurons </w:t>
      </w:r>
      <w:r w:rsidRPr="00745CA3">
        <w:t>(124, 62, 31)</w:t>
      </w:r>
      <w:r>
        <w:t xml:space="preserve">, </w:t>
      </w:r>
      <w:r w:rsidRPr="00745CA3">
        <w:t>(20, 10, 40)</w:t>
      </w:r>
      <w:r>
        <w:t>,</w:t>
      </w:r>
      <w:r w:rsidRPr="00745CA3">
        <w:t xml:space="preserve"> (0, 5, 15)</w:t>
      </w:r>
      <w:r>
        <w:t xml:space="preserve">, and </w:t>
      </w:r>
      <w:r w:rsidRPr="00745CA3">
        <w:t>(0, 6)</w:t>
      </w:r>
      <w:r>
        <w:t xml:space="preserve">.  Each could have an activation function of relu or Sigmoid. This resulted in a total of 864 combinations.  I ran them all.  </w:t>
      </w:r>
    </w:p>
    <w:p w14:paraId="113CC947" w14:textId="7AE5498E" w:rsidR="00372889" w:rsidRDefault="00372889" w:rsidP="00372889">
      <w:pPr>
        <w:pStyle w:val="Heading2"/>
      </w:pPr>
      <w:bookmarkStart w:id="9" w:name="_Toc128932285"/>
      <w:r>
        <w:t>Activation Function</w:t>
      </w:r>
      <w:r w:rsidR="009E3B5B">
        <w:t>s</w:t>
      </w:r>
      <w:bookmarkEnd w:id="9"/>
    </w:p>
    <w:p w14:paraId="63BCC860" w14:textId="642F589B" w:rsidR="00E46643" w:rsidRDefault="00372889" w:rsidP="003950DB">
      <w:pPr>
        <w:pStyle w:val="ListParagraph"/>
        <w:numPr>
          <w:ilvl w:val="0"/>
          <w:numId w:val="31"/>
        </w:numPr>
      </w:pPr>
      <w:r>
        <w:t>Output layer - In nearly all cases</w:t>
      </w:r>
      <w:r w:rsidR="00CB7001">
        <w:t>,</w:t>
      </w:r>
      <w:r>
        <w:t xml:space="preserve"> the output function was sigmoid.  However, I </w:t>
      </w:r>
      <w:r w:rsidR="009E3B5B">
        <w:t>also tried</w:t>
      </w:r>
      <w:r>
        <w:t xml:space="preserve"> tanh, relu, and </w:t>
      </w:r>
      <w:proofErr w:type="spellStart"/>
      <w:r>
        <w:t>softmax</w:t>
      </w:r>
      <w:proofErr w:type="spellEnd"/>
      <w:r>
        <w:t xml:space="preserve"> as output activation functions.</w:t>
      </w:r>
    </w:p>
    <w:p w14:paraId="08766B4B" w14:textId="52943695" w:rsidR="00372889" w:rsidRDefault="00372889" w:rsidP="003950DB">
      <w:pPr>
        <w:pStyle w:val="ListParagraph"/>
        <w:numPr>
          <w:ilvl w:val="0"/>
          <w:numId w:val="31"/>
        </w:numPr>
      </w:pPr>
      <w:r>
        <w:t>Dense layers – To begin with</w:t>
      </w:r>
      <w:r w:rsidR="009E3B5B">
        <w:t>,</w:t>
      </w:r>
      <w:r>
        <w:t xml:space="preserve"> I focused on relu.  However</w:t>
      </w:r>
      <w:r w:rsidR="009E3B5B">
        <w:t>,</w:t>
      </w:r>
      <w:r>
        <w:t xml:space="preserve"> all the automated testing (Keras and exhaustive use both relu and sigmoid activation functions.</w:t>
      </w:r>
    </w:p>
    <w:p w14:paraId="1AFEE033" w14:textId="5E723116" w:rsidR="00CB7001" w:rsidRDefault="00CB7001" w:rsidP="00CB7001">
      <w:pPr>
        <w:pStyle w:val="Heading1"/>
        <w:pageBreakBefore/>
      </w:pPr>
      <w:bookmarkStart w:id="10" w:name="_Toc128932286"/>
      <w:r>
        <w:t>Results</w:t>
      </w:r>
      <w:bookmarkEnd w:id="10"/>
    </w:p>
    <w:p w14:paraId="009F9A12" w14:textId="6B9CD344" w:rsidR="002B68DA" w:rsidRDefault="002B68DA" w:rsidP="002B68DA">
      <w:pPr>
        <w:pStyle w:val="Heading2"/>
      </w:pPr>
      <w:bookmarkStart w:id="11" w:name="_Toc128932287"/>
      <w:r>
        <w:t>Full Data Set</w:t>
      </w:r>
      <w:bookmarkEnd w:id="11"/>
    </w:p>
    <w:p w14:paraId="77B50A08" w14:textId="7335E24B" w:rsidR="00D45DFA" w:rsidRDefault="008442EE" w:rsidP="00D45DFA">
      <w:r>
        <w:t xml:space="preserve">I recorded 1,118 unique model fittings with the full data set (not the 50% sample).  Of those 1,030 had accuracy scores greater than 0.7, </w:t>
      </w:r>
      <w:r w:rsidR="00D4123E">
        <w:fldChar w:fldCharType="begin"/>
      </w:r>
      <w:r w:rsidR="00D4123E">
        <w:instrText xml:space="preserve"> REF _Ref128926949 \h </w:instrText>
      </w:r>
      <w:r w:rsidR="00D4123E">
        <w:fldChar w:fldCharType="separate"/>
      </w:r>
      <w:r w:rsidR="00D4123E">
        <w:t xml:space="preserve">Figure </w:t>
      </w:r>
      <w:r w:rsidR="00D4123E">
        <w:rPr>
          <w:noProof/>
        </w:rPr>
        <w:t>2</w:t>
      </w:r>
      <w:r w:rsidR="00D4123E">
        <w:fldChar w:fldCharType="end"/>
      </w:r>
      <w:r w:rsidR="00D4123E">
        <w:t xml:space="preserve"> </w:t>
      </w:r>
      <w:r>
        <w:t>is a histogram of the results.</w:t>
      </w:r>
    </w:p>
    <w:p w14:paraId="64143CEC" w14:textId="14A31A3C" w:rsidR="008442EE" w:rsidRDefault="002B68DA" w:rsidP="008442EE">
      <w:pPr>
        <w:keepNext/>
      </w:pPr>
      <w:r>
        <w:rPr>
          <w:noProof/>
        </w:rPr>
        <w:drawing>
          <wp:inline distT="0" distB="0" distL="0" distR="0" wp14:anchorId="5ABF2360" wp14:editId="697CD6F2">
            <wp:extent cx="5990911" cy="31616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188" cy="31871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7F7C80" w14:textId="4675CCF6" w:rsidR="00D45DFA" w:rsidRDefault="008442EE" w:rsidP="00923ACD">
      <w:pPr>
        <w:pStyle w:val="Caption"/>
      </w:pPr>
      <w:bookmarkStart w:id="12" w:name="_Ref128926949"/>
      <w:bookmarkStart w:id="13" w:name="_Ref128926939"/>
      <w:r>
        <w:t xml:space="preserve">Figure </w:t>
      </w:r>
      <w:fldSimple w:instr=" SEQ Figure \* ARABIC ">
        <w:r w:rsidR="00E42612">
          <w:rPr>
            <w:noProof/>
          </w:rPr>
          <w:t>2</w:t>
        </w:r>
      </w:fldSimple>
      <w:bookmarkEnd w:id="12"/>
      <w:r>
        <w:t>: Results for Full Data Sets</w:t>
      </w:r>
      <w:bookmarkEnd w:id="13"/>
    </w:p>
    <w:p w14:paraId="61DA062E" w14:textId="77777777" w:rsidR="00923ACD" w:rsidRDefault="00923ACD" w:rsidP="00D45DFA"/>
    <w:p w14:paraId="02FEF6F5" w14:textId="6EE341AD" w:rsidR="00BB5E87" w:rsidRDefault="000A5583" w:rsidP="00D45DFA">
      <w:r>
        <w:t xml:space="preserve">The limited range of </w:t>
      </w:r>
      <w:r w:rsidR="00BB5E87">
        <w:t>results</w:t>
      </w:r>
      <w:r>
        <w:t xml:space="preserve"> </w:t>
      </w:r>
      <w:r w:rsidR="00BB5E87">
        <w:t xml:space="preserve">is surprising, given the range of models that were evaluated.  </w:t>
      </w:r>
      <w:r w:rsidR="00BB5E87">
        <w:fldChar w:fldCharType="begin"/>
      </w:r>
      <w:r w:rsidR="00BB5E87">
        <w:instrText xml:space="preserve"> REF _Ref128919829 \h </w:instrText>
      </w:r>
      <w:r w:rsidR="00BB5E87">
        <w:fldChar w:fldCharType="separate"/>
      </w:r>
      <w:r w:rsidR="00D4123E">
        <w:t xml:space="preserve">Table </w:t>
      </w:r>
      <w:r w:rsidR="00D4123E">
        <w:rPr>
          <w:noProof/>
        </w:rPr>
        <w:t>2</w:t>
      </w:r>
      <w:r w:rsidR="00BB5E87">
        <w:fldChar w:fldCharType="end"/>
      </w:r>
      <w:r w:rsidR="00BB5E87">
        <w:t xml:space="preserve"> identifies the </w:t>
      </w:r>
      <w:r w:rsidR="00BB5E87" w:rsidRPr="00BB5E87">
        <w:t xml:space="preserve">minimum and max number of layers tested, while </w:t>
      </w:r>
      <w:r w:rsidR="004B212C">
        <w:fldChar w:fldCharType="begin"/>
      </w:r>
      <w:r w:rsidR="004B212C">
        <w:instrText xml:space="preserve"> REF _Ref128927390 \h </w:instrText>
      </w:r>
      <w:r w:rsidR="004B212C">
        <w:fldChar w:fldCharType="separate"/>
      </w:r>
      <w:r w:rsidR="004B212C">
        <w:t xml:space="preserve">Table </w:t>
      </w:r>
      <w:r w:rsidR="004B212C">
        <w:rPr>
          <w:noProof/>
        </w:rPr>
        <w:t>3</w:t>
      </w:r>
      <w:r w:rsidR="004B212C">
        <w:fldChar w:fldCharType="end"/>
      </w:r>
      <w:r w:rsidR="004B212C">
        <w:t xml:space="preserve"> </w:t>
      </w:r>
      <w:r w:rsidR="00BB5E87" w:rsidRPr="00BB5E87">
        <w:t xml:space="preserve">identifies the frequency of activation functions </w:t>
      </w:r>
      <w:r w:rsidR="00BB5E87">
        <w:t>tested.</w:t>
      </w:r>
    </w:p>
    <w:p w14:paraId="45448F56" w14:textId="4D7BB803" w:rsidR="000A5583" w:rsidRDefault="000A5583" w:rsidP="002B68DA">
      <w:pPr>
        <w:pStyle w:val="Caption"/>
        <w:spacing w:after="0"/>
        <w:jc w:val="left"/>
      </w:pPr>
      <w:bookmarkStart w:id="14" w:name="_Ref128919829"/>
      <w:bookmarkStart w:id="15" w:name="_Ref128919769"/>
      <w:r>
        <w:t xml:space="preserve">Table </w:t>
      </w:r>
      <w:fldSimple w:instr=" SEQ Table \* ARABIC ">
        <w:r w:rsidR="00D4123E">
          <w:rPr>
            <w:noProof/>
          </w:rPr>
          <w:t>2</w:t>
        </w:r>
      </w:fldSimple>
      <w:bookmarkEnd w:id="14"/>
      <w:r>
        <w:t>: Layers</w:t>
      </w:r>
      <w:bookmarkEnd w:id="15"/>
      <w:r w:rsidR="00D4123E">
        <w:t xml:space="preserve"> (Full Data Set)</w:t>
      </w:r>
    </w:p>
    <w:p w14:paraId="06BB017D" w14:textId="48A8EF81" w:rsidR="000A5583" w:rsidRDefault="000A5583" w:rsidP="00D45DFA">
      <w:r w:rsidRPr="000A5583">
        <w:rPr>
          <w:noProof/>
        </w:rPr>
        <w:drawing>
          <wp:inline distT="0" distB="0" distL="0" distR="0" wp14:anchorId="0C0C4734" wp14:editId="53DFBB42">
            <wp:extent cx="4308049" cy="7296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733" cy="74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2405" w14:textId="14A8F954" w:rsidR="002B68DA" w:rsidRDefault="002B68DA" w:rsidP="00D45DFA"/>
    <w:p w14:paraId="7498CDA9" w14:textId="73171C1D" w:rsidR="00D4123E" w:rsidRDefault="00D4123E" w:rsidP="00D4123E">
      <w:pPr>
        <w:pStyle w:val="Caption"/>
        <w:keepNext/>
        <w:spacing w:after="0"/>
        <w:jc w:val="left"/>
      </w:pPr>
      <w:bookmarkStart w:id="16" w:name="_Ref128927390"/>
      <w:bookmarkStart w:id="17" w:name="_Ref128927373"/>
      <w:r>
        <w:t xml:space="preserve">Table </w:t>
      </w:r>
      <w:fldSimple w:instr=" SEQ Table \* ARABIC ">
        <w:r>
          <w:rPr>
            <w:noProof/>
          </w:rPr>
          <w:t>3</w:t>
        </w:r>
      </w:fldSimple>
      <w:bookmarkEnd w:id="16"/>
      <w:r>
        <w:t>: Layers (Full Data Set)</w:t>
      </w:r>
      <w:bookmarkEnd w:id="17"/>
    </w:p>
    <w:p w14:paraId="538358C6" w14:textId="63E7E73B" w:rsidR="00D4123E" w:rsidRDefault="00D4123E" w:rsidP="00D4123E">
      <w:r w:rsidRPr="00D4123E">
        <w:rPr>
          <w:noProof/>
        </w:rPr>
        <w:drawing>
          <wp:inline distT="0" distB="0" distL="0" distR="0" wp14:anchorId="38C5A054" wp14:editId="2097B92B">
            <wp:extent cx="2196465" cy="1358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FDA43" w14:textId="700F737F" w:rsidR="00E42612" w:rsidRDefault="00E42612" w:rsidP="00E42612">
      <w:pPr>
        <w:pStyle w:val="Heading2"/>
        <w:jc w:val="both"/>
      </w:pPr>
      <w:bookmarkStart w:id="18" w:name="_Toc128932288"/>
      <w:r>
        <w:t>Typical Results</w:t>
      </w:r>
      <w:bookmarkEnd w:id="18"/>
    </w:p>
    <w:p w14:paraId="7BDF982B" w14:textId="4A7764C5" w:rsidR="00E42612" w:rsidRDefault="00E42612" w:rsidP="00E42612">
      <w:pPr>
        <w:jc w:val="center"/>
      </w:pPr>
      <w:r>
        <w:rPr>
          <w:noProof/>
        </w:rPr>
        <w:drawing>
          <wp:inline distT="0" distB="0" distL="0" distR="0" wp14:anchorId="3E8C4253" wp14:editId="24A0E062">
            <wp:extent cx="4531360" cy="2480145"/>
            <wp:effectExtent l="0" t="0" r="2540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116" cy="248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5AFC" w14:textId="77777777" w:rsidR="00E42612" w:rsidRPr="00E42612" w:rsidRDefault="00E42612" w:rsidP="00E4261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: Typical Accuracy Plot</w:t>
      </w:r>
    </w:p>
    <w:p w14:paraId="6161B7D3" w14:textId="77777777" w:rsidR="00E42612" w:rsidRPr="00E42612" w:rsidRDefault="00E42612" w:rsidP="00E42612">
      <w:pPr>
        <w:jc w:val="center"/>
      </w:pPr>
    </w:p>
    <w:p w14:paraId="218BD77A" w14:textId="4EFD3CC3" w:rsidR="00E42612" w:rsidRDefault="00E42612" w:rsidP="00E42612">
      <w:pPr>
        <w:keepNext/>
        <w:jc w:val="center"/>
      </w:pPr>
      <w:r>
        <w:rPr>
          <w:noProof/>
        </w:rPr>
        <w:drawing>
          <wp:inline distT="0" distB="0" distL="0" distR="0" wp14:anchorId="231C103A" wp14:editId="49029C27">
            <wp:extent cx="4578773" cy="250462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26" cy="252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859F" w14:textId="70EB213C" w:rsidR="00E42612" w:rsidRPr="00E42612" w:rsidRDefault="00E42612" w:rsidP="00E4261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: Typical Accuracy Plot</w:t>
      </w:r>
    </w:p>
    <w:p w14:paraId="7A47070B" w14:textId="3A1898E6" w:rsidR="00E42612" w:rsidRDefault="00E42612" w:rsidP="00D4123E"/>
    <w:p w14:paraId="4EEBEC18" w14:textId="2F69636F" w:rsidR="007D3792" w:rsidRDefault="007D3792" w:rsidP="007D3792">
      <w:pPr>
        <w:pStyle w:val="Heading3"/>
      </w:pPr>
      <w:bookmarkStart w:id="19" w:name="_Toc128932289"/>
      <w:r>
        <w:t>Program files</w:t>
      </w:r>
      <w:bookmarkEnd w:id="19"/>
    </w:p>
    <w:p w14:paraId="79185BC8" w14:textId="58C653CA" w:rsidR="007D3792" w:rsidRPr="007D3792" w:rsidRDefault="007D3792" w:rsidP="007D3792">
      <w:r>
        <w:t xml:space="preserve">These </w:t>
      </w:r>
      <w:proofErr w:type="spellStart"/>
      <w:r>
        <w:t>Jupyter</w:t>
      </w:r>
      <w:proofErr w:type="spellEnd"/>
      <w:r>
        <w:t xml:space="preserve"> notebook files are typical of the code that was created and used for this analysis.  I say typical because there were many variations used and discarded because they did not make a substantial improvement </w:t>
      </w:r>
      <w:proofErr w:type="gramStart"/>
      <w:r>
        <w:t>over other models</w:t>
      </w:r>
      <w:proofErr w:type="gramEnd"/>
      <w:r>
        <w:t xml:space="preserve">. </w:t>
      </w:r>
    </w:p>
    <w:p w14:paraId="6E98B6D6" w14:textId="77777777" w:rsidR="007D3792" w:rsidRDefault="007D3792" w:rsidP="007D3792">
      <w:pPr>
        <w:pStyle w:val="ListParagraph"/>
        <w:numPr>
          <w:ilvl w:val="0"/>
          <w:numId w:val="33"/>
        </w:numPr>
      </w:pPr>
      <w:r w:rsidRPr="000D6E5B">
        <w:t xml:space="preserve">JSP </w:t>
      </w:r>
      <w:proofErr w:type="spellStart"/>
      <w:r w:rsidRPr="000D6E5B">
        <w:t>DeepLearningChallenge_Min_Clean.ipynb</w:t>
      </w:r>
      <w:proofErr w:type="spellEnd"/>
      <w:r>
        <w:t xml:space="preserve"> (Single pass)</w:t>
      </w:r>
    </w:p>
    <w:p w14:paraId="73AB1BDC" w14:textId="77777777" w:rsidR="007D3792" w:rsidRDefault="007D3792" w:rsidP="007D3792">
      <w:pPr>
        <w:pStyle w:val="ListParagraph"/>
        <w:numPr>
          <w:ilvl w:val="0"/>
          <w:numId w:val="33"/>
        </w:numPr>
      </w:pPr>
      <w:r w:rsidRPr="000D138D">
        <w:t xml:space="preserve">JSP </w:t>
      </w:r>
      <w:proofErr w:type="spellStart"/>
      <w:r w:rsidRPr="000D138D">
        <w:t>DeepLearningChallenge_Final_Solution.ipynb</w:t>
      </w:r>
      <w:proofErr w:type="spellEnd"/>
      <w:r>
        <w:t xml:space="preserve"> (Nested for loop model)</w:t>
      </w:r>
    </w:p>
    <w:p w14:paraId="0658CB53" w14:textId="77777777" w:rsidR="007D3792" w:rsidRDefault="007D3792" w:rsidP="007D3792">
      <w:pPr>
        <w:pStyle w:val="ListParagraph"/>
        <w:numPr>
          <w:ilvl w:val="0"/>
          <w:numId w:val="33"/>
        </w:numPr>
      </w:pPr>
      <w:r w:rsidRPr="000D138D">
        <w:t>JSP_21_autotune 003.ipynb</w:t>
      </w:r>
      <w:r>
        <w:t xml:space="preserve"> (</w:t>
      </w:r>
      <w:proofErr w:type="spellStart"/>
      <w:r>
        <w:t>Keras_Tune</w:t>
      </w:r>
      <w:proofErr w:type="spellEnd"/>
      <w:r>
        <w:t xml:space="preserve"> for the PC)</w:t>
      </w:r>
    </w:p>
    <w:p w14:paraId="504FF294" w14:textId="177CE122" w:rsidR="007D3792" w:rsidRDefault="007D3792" w:rsidP="007D3792">
      <w:pPr>
        <w:pStyle w:val="ListParagraph"/>
        <w:numPr>
          <w:ilvl w:val="0"/>
          <w:numId w:val="33"/>
        </w:numPr>
      </w:pPr>
      <w:r w:rsidRPr="000D138D">
        <w:t>JSP_21_colab_autotune 002.ipynb</w:t>
      </w:r>
      <w:r>
        <w:t xml:space="preserve"> (</w:t>
      </w:r>
      <w:proofErr w:type="spellStart"/>
      <w:r>
        <w:t>Keras_Tune</w:t>
      </w:r>
      <w:proofErr w:type="spellEnd"/>
      <w:r>
        <w:t xml:space="preserve"> for Google </w:t>
      </w:r>
      <w:proofErr w:type="spellStart"/>
      <w:r>
        <w:t>Colab</w:t>
      </w:r>
      <w:proofErr w:type="spellEnd"/>
      <w:r>
        <w:t>)</w:t>
      </w:r>
    </w:p>
    <w:p w14:paraId="6090D89A" w14:textId="11CC630A" w:rsidR="007D3792" w:rsidRDefault="007D3792" w:rsidP="007D3792">
      <w:pPr>
        <w:pStyle w:val="Heading3"/>
      </w:pPr>
      <w:bookmarkStart w:id="20" w:name="_Toc128932290"/>
      <w:r>
        <w:t>Model Results</w:t>
      </w:r>
      <w:bookmarkEnd w:id="20"/>
    </w:p>
    <w:p w14:paraId="5CAE8127" w14:textId="1BE0F16C" w:rsidR="00E42612" w:rsidRDefault="00E42612" w:rsidP="00D4123E">
      <w:r>
        <w:t xml:space="preserve">These </w:t>
      </w:r>
      <w:r w:rsidR="007D3792">
        <w:t xml:space="preserve">build/tested with the following </w:t>
      </w:r>
      <w:proofErr w:type="spellStart"/>
      <w:r w:rsidR="007D3792">
        <w:t>Jupyter</w:t>
      </w:r>
      <w:proofErr w:type="spellEnd"/>
      <w:r w:rsidR="007D3792">
        <w:t xml:space="preserve"> notebooks and save in these models</w:t>
      </w:r>
      <w:r>
        <w:t>.</w:t>
      </w:r>
    </w:p>
    <w:p w14:paraId="3D6CF63E" w14:textId="33C8C548" w:rsidR="00E42612" w:rsidRDefault="00E42612" w:rsidP="00E42612">
      <w:pPr>
        <w:pStyle w:val="ListParagraph"/>
        <w:numPr>
          <w:ilvl w:val="0"/>
          <w:numId w:val="33"/>
        </w:numPr>
      </w:pPr>
      <w:r w:rsidRPr="00E42612">
        <w:t>2023-03-05-173048-7274-model.h5</w:t>
      </w:r>
    </w:p>
    <w:p w14:paraId="32179806" w14:textId="0F7B3D23" w:rsidR="000D138D" w:rsidRDefault="00E42612" w:rsidP="007D3792">
      <w:pPr>
        <w:pStyle w:val="ListParagraph"/>
        <w:numPr>
          <w:ilvl w:val="0"/>
          <w:numId w:val="33"/>
        </w:numPr>
      </w:pPr>
      <w:r w:rsidRPr="00E42612">
        <w:t>2023-03-05-173048-7274-</w:t>
      </w:r>
      <w:proofErr w:type="gramStart"/>
      <w:r w:rsidRPr="00E42612">
        <w:t>weights.hdf</w:t>
      </w:r>
      <w:proofErr w:type="gramEnd"/>
      <w:r w:rsidRPr="00E42612">
        <w:t>5</w:t>
      </w:r>
      <w:r w:rsidR="000D138D">
        <w:br/>
      </w:r>
    </w:p>
    <w:p w14:paraId="5F1D8E94" w14:textId="77777777" w:rsidR="00E42612" w:rsidRPr="00D4123E" w:rsidRDefault="00E42612" w:rsidP="00D4123E"/>
    <w:p w14:paraId="525EACAD" w14:textId="170525F2" w:rsidR="00D45DFA" w:rsidRDefault="002B68DA" w:rsidP="002B68DA">
      <w:pPr>
        <w:pStyle w:val="Heading2"/>
      </w:pPr>
      <w:bookmarkStart w:id="21" w:name="_Toc128932291"/>
      <w:r>
        <w:t>Half Data Set</w:t>
      </w:r>
      <w:bookmarkEnd w:id="21"/>
    </w:p>
    <w:p w14:paraId="38EB4294" w14:textId="63597E3B" w:rsidR="00D4123E" w:rsidRDefault="002B68DA" w:rsidP="00D4123E">
      <w:r>
        <w:t xml:space="preserve">I recorded 695 unique model fittings with the half data set.  </w:t>
      </w:r>
      <w:r w:rsidR="00D4123E">
        <w:fldChar w:fldCharType="begin"/>
      </w:r>
      <w:r w:rsidR="00D4123E">
        <w:instrText xml:space="preserve"> REF _Ref128927071 \h </w:instrText>
      </w:r>
      <w:r w:rsidR="00D4123E">
        <w:fldChar w:fldCharType="separate"/>
      </w:r>
      <w:r w:rsidR="00D4123E">
        <w:t xml:space="preserve">Figure </w:t>
      </w:r>
      <w:r w:rsidR="00D4123E">
        <w:rPr>
          <w:noProof/>
        </w:rPr>
        <w:t>3</w:t>
      </w:r>
      <w:r w:rsidR="00D4123E">
        <w:fldChar w:fldCharType="end"/>
      </w:r>
      <w:r w:rsidR="00D4123E">
        <w:t xml:space="preserve"> </w:t>
      </w:r>
      <w:r>
        <w:t>is a histogram of the results.</w:t>
      </w:r>
      <w:r w:rsidR="00D4123E">
        <w:t xml:space="preserve">  The limited range of results is the same as the with the full data set.  </w:t>
      </w:r>
      <w:r w:rsidR="004B212C">
        <w:fldChar w:fldCharType="begin"/>
      </w:r>
      <w:r w:rsidR="004B212C">
        <w:instrText xml:space="preserve"> REF _Ref128927427 \h </w:instrText>
      </w:r>
      <w:r w:rsidR="004B212C">
        <w:fldChar w:fldCharType="separate"/>
      </w:r>
      <w:r w:rsidR="004B212C">
        <w:t xml:space="preserve">Table </w:t>
      </w:r>
      <w:r w:rsidR="004B212C">
        <w:rPr>
          <w:noProof/>
        </w:rPr>
        <w:t>4</w:t>
      </w:r>
      <w:r w:rsidR="004B212C">
        <w:fldChar w:fldCharType="end"/>
      </w:r>
      <w:r w:rsidR="004B212C">
        <w:t xml:space="preserve"> </w:t>
      </w:r>
      <w:r w:rsidR="00D4123E">
        <w:t xml:space="preserve">identifies the </w:t>
      </w:r>
      <w:r w:rsidR="00D4123E" w:rsidRPr="00BB5E87">
        <w:t xml:space="preserve">minimum and max number of layers tested, while </w:t>
      </w:r>
      <w:r w:rsidR="004B212C">
        <w:fldChar w:fldCharType="begin"/>
      </w:r>
      <w:r w:rsidR="004B212C">
        <w:instrText xml:space="preserve"> REF _Ref128927434 \h </w:instrText>
      </w:r>
      <w:r w:rsidR="004B212C">
        <w:fldChar w:fldCharType="separate"/>
      </w:r>
      <w:r w:rsidR="004B212C">
        <w:t xml:space="preserve">Table </w:t>
      </w:r>
      <w:r w:rsidR="004B212C">
        <w:rPr>
          <w:noProof/>
        </w:rPr>
        <w:t>5</w:t>
      </w:r>
      <w:r w:rsidR="004B212C">
        <w:fldChar w:fldCharType="end"/>
      </w:r>
      <w:r w:rsidR="004B212C">
        <w:t xml:space="preserve"> </w:t>
      </w:r>
      <w:r w:rsidR="00D4123E" w:rsidRPr="00BB5E87">
        <w:t xml:space="preserve">identifies the frequency of activation functions </w:t>
      </w:r>
      <w:r w:rsidR="00D4123E">
        <w:t xml:space="preserve">tested.  The </w:t>
      </w:r>
      <w:r w:rsidR="004B212C">
        <w:t xml:space="preserve">difference between the full data set and the </w:t>
      </w:r>
      <w:proofErr w:type="spellStart"/>
      <w:r w:rsidR="004B212C">
        <w:t>falf</w:t>
      </w:r>
      <w:proofErr w:type="spellEnd"/>
      <w:r w:rsidR="004B212C">
        <w:t xml:space="preserve"> data set is most likely due to the number of epochs.  The full data set was mostly run with epoch = 50 while the half data set was run with epoch = 20. </w:t>
      </w:r>
    </w:p>
    <w:p w14:paraId="76E01E89" w14:textId="34660221" w:rsidR="002B68DA" w:rsidRDefault="002B68DA" w:rsidP="002B68DA"/>
    <w:p w14:paraId="4F30AF3E" w14:textId="77777777" w:rsidR="002B68DA" w:rsidRDefault="002B68DA" w:rsidP="002B68DA">
      <w:pPr>
        <w:keepNext/>
      </w:pPr>
      <w:r>
        <w:rPr>
          <w:noProof/>
        </w:rPr>
        <w:drawing>
          <wp:inline distT="0" distB="0" distL="0" distR="0" wp14:anchorId="193E9752" wp14:editId="21BD33FA">
            <wp:extent cx="5922236" cy="312542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64" cy="313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1A5C70" w14:textId="2E74FA31" w:rsidR="002B68DA" w:rsidRDefault="002B68DA" w:rsidP="00D4123E">
      <w:pPr>
        <w:pStyle w:val="Caption"/>
      </w:pPr>
      <w:bookmarkStart w:id="22" w:name="_Ref128927071"/>
      <w:r>
        <w:t xml:space="preserve">Figure </w:t>
      </w:r>
      <w:fldSimple w:instr=" SEQ Figure \* ARABIC ">
        <w:r w:rsidR="00E42612">
          <w:rPr>
            <w:noProof/>
          </w:rPr>
          <w:t>5</w:t>
        </w:r>
      </w:fldSimple>
      <w:bookmarkEnd w:id="22"/>
      <w:r>
        <w:t>: Results for Half Data Sets</w:t>
      </w:r>
    </w:p>
    <w:p w14:paraId="09C0EBDA" w14:textId="28C1B4C9" w:rsidR="002B68DA" w:rsidRDefault="002B68DA" w:rsidP="002B68DA"/>
    <w:p w14:paraId="6B4CA44A" w14:textId="137D8235" w:rsidR="002B68DA" w:rsidRPr="007716F2" w:rsidRDefault="002B68DA" w:rsidP="004B212C">
      <w:pPr>
        <w:pStyle w:val="Caption"/>
        <w:keepNext/>
        <w:spacing w:after="0"/>
        <w:jc w:val="left"/>
      </w:pPr>
      <w:bookmarkStart w:id="23" w:name="_Ref128927427"/>
      <w:r>
        <w:t xml:space="preserve">Table </w:t>
      </w:r>
      <w:fldSimple w:instr=" SEQ Table \* ARABIC ">
        <w:r w:rsidR="00D4123E">
          <w:rPr>
            <w:noProof/>
          </w:rPr>
          <w:t>4</w:t>
        </w:r>
      </w:fldSimple>
      <w:bookmarkEnd w:id="23"/>
      <w:r>
        <w:t xml:space="preserve">: </w:t>
      </w:r>
      <w:r w:rsidR="00D4123E">
        <w:t>Layers (Half Data Set)</w:t>
      </w:r>
    </w:p>
    <w:p w14:paraId="4BB12EA2" w14:textId="11B6B610" w:rsidR="002B68DA" w:rsidRDefault="002B68DA" w:rsidP="002B68DA">
      <w:r w:rsidRPr="002B68DA">
        <w:rPr>
          <w:noProof/>
        </w:rPr>
        <w:drawing>
          <wp:inline distT="0" distB="0" distL="0" distR="0" wp14:anchorId="113B7737" wp14:editId="3F1B642F">
            <wp:extent cx="4674235" cy="795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34FF1" w14:textId="77777777" w:rsidR="002B68DA" w:rsidRDefault="002B68DA" w:rsidP="002B68DA"/>
    <w:p w14:paraId="4B8182CB" w14:textId="44565690" w:rsidR="002B68DA" w:rsidRDefault="002B68DA" w:rsidP="00D4123E">
      <w:pPr>
        <w:pStyle w:val="Caption"/>
        <w:keepNext/>
        <w:spacing w:after="0"/>
        <w:jc w:val="left"/>
      </w:pPr>
      <w:bookmarkStart w:id="24" w:name="_Ref128927434"/>
      <w:r>
        <w:t xml:space="preserve">Table </w:t>
      </w:r>
      <w:fldSimple w:instr=" SEQ Table \* ARABIC ">
        <w:r w:rsidR="00D4123E">
          <w:rPr>
            <w:noProof/>
          </w:rPr>
          <w:t>5</w:t>
        </w:r>
      </w:fldSimple>
      <w:bookmarkEnd w:id="24"/>
      <w:r>
        <w:t>: Layers</w:t>
      </w:r>
      <w:r w:rsidR="00D4123E">
        <w:t xml:space="preserve"> (Half Data Set)</w:t>
      </w:r>
    </w:p>
    <w:p w14:paraId="4CA23184" w14:textId="2CC43388" w:rsidR="002B68DA" w:rsidRPr="002B68DA" w:rsidRDefault="002B68DA" w:rsidP="002B68DA">
      <w:r w:rsidRPr="002B68DA">
        <w:rPr>
          <w:noProof/>
        </w:rPr>
        <w:drawing>
          <wp:inline distT="0" distB="0" distL="0" distR="0" wp14:anchorId="22B55745" wp14:editId="52D7682C">
            <wp:extent cx="2196465" cy="1358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2B1A4" w14:textId="623582D2" w:rsidR="00D45DFA" w:rsidRDefault="00D45DFA" w:rsidP="00D45DFA"/>
    <w:p w14:paraId="39E8A022" w14:textId="1D1A165E" w:rsidR="004B212C" w:rsidRDefault="004B212C" w:rsidP="004B212C">
      <w:pPr>
        <w:pStyle w:val="Heading2"/>
      </w:pPr>
      <w:bookmarkStart w:id="25" w:name="_Toc128932292"/>
      <w:r>
        <w:t>Random Forest</w:t>
      </w:r>
      <w:bookmarkEnd w:id="25"/>
    </w:p>
    <w:p w14:paraId="0CD8D617" w14:textId="2FD4D674" w:rsidR="004B212C" w:rsidRDefault="00802B23" w:rsidP="004B212C">
      <w:r>
        <w:t xml:space="preserve">In addition to deep learning neural </w:t>
      </w:r>
      <w:r w:rsidR="005E40D7">
        <w:t>networks,</w:t>
      </w:r>
      <w:r>
        <w:t xml:space="preserve"> I attempted a </w:t>
      </w:r>
      <w:proofErr w:type="spellStart"/>
      <w:r>
        <w:t>RandomForce</w:t>
      </w:r>
      <w:proofErr w:type="spellEnd"/>
      <w:r>
        <w:t xml:space="preserve"> model.  </w:t>
      </w:r>
      <w:r w:rsidR="005E40D7">
        <w:t xml:space="preserve">  The results were no better than the neural network solution.</w:t>
      </w:r>
    </w:p>
    <w:p w14:paraId="0BD5531F" w14:textId="77777777" w:rsidR="00802B23" w:rsidRDefault="00802B23" w:rsidP="00802B23">
      <w:pPr>
        <w:spacing w:after="0"/>
      </w:pPr>
      <w:r>
        <w:t>True positives (TP): 3588</w:t>
      </w:r>
    </w:p>
    <w:p w14:paraId="11E2843C" w14:textId="77777777" w:rsidR="00802B23" w:rsidRDefault="00802B23" w:rsidP="00802B23">
      <w:pPr>
        <w:spacing w:after="0"/>
      </w:pPr>
      <w:r>
        <w:t>True negatives (TN): 2563</w:t>
      </w:r>
    </w:p>
    <w:p w14:paraId="39F7BF93" w14:textId="77777777" w:rsidR="00802B23" w:rsidRDefault="00802B23" w:rsidP="00802B23">
      <w:pPr>
        <w:spacing w:after="0"/>
      </w:pPr>
      <w:r>
        <w:t>False positives (FP): 1474</w:t>
      </w:r>
    </w:p>
    <w:p w14:paraId="707D32B5" w14:textId="77777777" w:rsidR="00802B23" w:rsidRDefault="00802B23" w:rsidP="00802B23">
      <w:pPr>
        <w:spacing w:after="0"/>
      </w:pPr>
      <w:r>
        <w:t>False negatives (FN): 950</w:t>
      </w:r>
    </w:p>
    <w:p w14:paraId="0E0F2E76" w14:textId="42AA0216" w:rsidR="00802B23" w:rsidRDefault="00802B23" w:rsidP="00802B23">
      <w:pPr>
        <w:spacing w:after="0"/>
      </w:pPr>
      <w:r>
        <w:t xml:space="preserve">precision </w:t>
      </w:r>
      <w:proofErr w:type="gramStart"/>
      <w:r>
        <w:t>=  0.70881</w:t>
      </w:r>
      <w:proofErr w:type="gramEnd"/>
    </w:p>
    <w:p w14:paraId="77761D23" w14:textId="160696C6" w:rsidR="00802B23" w:rsidRDefault="00802B23" w:rsidP="00802B23">
      <w:pPr>
        <w:spacing w:after="0"/>
      </w:pPr>
      <w:r>
        <w:t xml:space="preserve">accuracy </w:t>
      </w:r>
      <w:proofErr w:type="gramStart"/>
      <w:r>
        <w:t>=  0.71731</w:t>
      </w:r>
      <w:proofErr w:type="gramEnd"/>
    </w:p>
    <w:p w14:paraId="0948B15E" w14:textId="1823EBE7" w:rsidR="00802B23" w:rsidRDefault="00802B23" w:rsidP="00802B23">
      <w:pPr>
        <w:spacing w:after="0"/>
      </w:pPr>
      <w:r>
        <w:t xml:space="preserve">sensitivity </w:t>
      </w:r>
      <w:proofErr w:type="gramStart"/>
      <w:r>
        <w:t>=  0.79065</w:t>
      </w:r>
      <w:proofErr w:type="gramEnd"/>
    </w:p>
    <w:p w14:paraId="44C91B1F" w14:textId="7D89E879" w:rsidR="00802B23" w:rsidRDefault="00802B23" w:rsidP="00802B23">
      <w:pPr>
        <w:spacing w:after="0"/>
      </w:pPr>
      <w:r>
        <w:t>F1 = 0.7475</w:t>
      </w:r>
    </w:p>
    <w:tbl>
      <w:tblPr>
        <w:tblStyle w:val="PxCtable"/>
        <w:tblW w:w="0" w:type="auto"/>
        <w:tblLook w:val="04A0" w:firstRow="1" w:lastRow="0" w:firstColumn="1" w:lastColumn="0" w:noHBand="0" w:noVBand="1"/>
      </w:tblPr>
      <w:tblGrid>
        <w:gridCol w:w="1600"/>
        <w:gridCol w:w="1320"/>
        <w:gridCol w:w="1320"/>
        <w:gridCol w:w="1320"/>
        <w:gridCol w:w="1320"/>
      </w:tblGrid>
      <w:tr w:rsidR="003F41E9" w:rsidRPr="003F41E9" w14:paraId="43F58D74" w14:textId="77777777" w:rsidTr="003F41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tcW w:w="1600" w:type="dxa"/>
            <w:noWrap/>
            <w:hideMark/>
          </w:tcPr>
          <w:p w14:paraId="2A98FD01" w14:textId="77777777" w:rsidR="003F41E9" w:rsidRPr="003F41E9" w:rsidRDefault="003F41E9" w:rsidP="003F41E9">
            <w:pPr>
              <w:spacing w:after="0"/>
            </w:pPr>
          </w:p>
        </w:tc>
        <w:tc>
          <w:tcPr>
            <w:tcW w:w="1320" w:type="dxa"/>
            <w:noWrap/>
            <w:hideMark/>
          </w:tcPr>
          <w:p w14:paraId="4A2EE0BC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Precision</w:t>
            </w:r>
          </w:p>
        </w:tc>
        <w:tc>
          <w:tcPr>
            <w:tcW w:w="1320" w:type="dxa"/>
            <w:noWrap/>
            <w:hideMark/>
          </w:tcPr>
          <w:p w14:paraId="0370702E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recall</w:t>
            </w:r>
          </w:p>
        </w:tc>
        <w:tc>
          <w:tcPr>
            <w:tcW w:w="1320" w:type="dxa"/>
            <w:noWrap/>
            <w:hideMark/>
          </w:tcPr>
          <w:p w14:paraId="0B8C4D0F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f1-score</w:t>
            </w:r>
          </w:p>
        </w:tc>
        <w:tc>
          <w:tcPr>
            <w:tcW w:w="1320" w:type="dxa"/>
            <w:noWrap/>
            <w:hideMark/>
          </w:tcPr>
          <w:p w14:paraId="207502B5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support</w:t>
            </w:r>
          </w:p>
        </w:tc>
      </w:tr>
      <w:tr w:rsidR="003F41E9" w:rsidRPr="003F41E9" w14:paraId="26730379" w14:textId="77777777" w:rsidTr="003F41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600" w:type="dxa"/>
            <w:noWrap/>
            <w:hideMark/>
          </w:tcPr>
          <w:p w14:paraId="3E4081B8" w14:textId="77777777" w:rsidR="003F41E9" w:rsidRPr="003F41E9" w:rsidRDefault="003F41E9" w:rsidP="003F41E9">
            <w:pPr>
              <w:spacing w:after="0"/>
              <w:jc w:val="right"/>
            </w:pPr>
            <w:r w:rsidRPr="003F41E9">
              <w:t>0</w:t>
            </w:r>
          </w:p>
        </w:tc>
        <w:tc>
          <w:tcPr>
            <w:tcW w:w="1320" w:type="dxa"/>
            <w:noWrap/>
            <w:hideMark/>
          </w:tcPr>
          <w:p w14:paraId="4BBD3CDF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0.73</w:t>
            </w:r>
          </w:p>
        </w:tc>
        <w:tc>
          <w:tcPr>
            <w:tcW w:w="1320" w:type="dxa"/>
            <w:noWrap/>
            <w:hideMark/>
          </w:tcPr>
          <w:p w14:paraId="35D5065D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0.63</w:t>
            </w:r>
          </w:p>
        </w:tc>
        <w:tc>
          <w:tcPr>
            <w:tcW w:w="1320" w:type="dxa"/>
            <w:noWrap/>
            <w:hideMark/>
          </w:tcPr>
          <w:p w14:paraId="4861DEF9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0.68</w:t>
            </w:r>
          </w:p>
        </w:tc>
        <w:tc>
          <w:tcPr>
            <w:tcW w:w="1320" w:type="dxa"/>
            <w:noWrap/>
            <w:hideMark/>
          </w:tcPr>
          <w:p w14:paraId="6DB3D158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4037</w:t>
            </w:r>
          </w:p>
        </w:tc>
      </w:tr>
      <w:tr w:rsidR="003F41E9" w:rsidRPr="003F41E9" w14:paraId="43D32C90" w14:textId="77777777" w:rsidTr="003F41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1600" w:type="dxa"/>
            <w:noWrap/>
            <w:hideMark/>
          </w:tcPr>
          <w:p w14:paraId="2558FF04" w14:textId="77777777" w:rsidR="003F41E9" w:rsidRPr="003F41E9" w:rsidRDefault="003F41E9" w:rsidP="003F41E9">
            <w:pPr>
              <w:spacing w:after="0"/>
              <w:jc w:val="right"/>
            </w:pPr>
            <w:r w:rsidRPr="003F41E9">
              <w:t>1</w:t>
            </w:r>
          </w:p>
        </w:tc>
        <w:tc>
          <w:tcPr>
            <w:tcW w:w="1320" w:type="dxa"/>
            <w:noWrap/>
            <w:hideMark/>
          </w:tcPr>
          <w:p w14:paraId="623C0FEC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0.71</w:t>
            </w:r>
          </w:p>
        </w:tc>
        <w:tc>
          <w:tcPr>
            <w:tcW w:w="1320" w:type="dxa"/>
            <w:noWrap/>
            <w:hideMark/>
          </w:tcPr>
          <w:p w14:paraId="353BB7E9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0.79</w:t>
            </w:r>
          </w:p>
        </w:tc>
        <w:tc>
          <w:tcPr>
            <w:tcW w:w="1320" w:type="dxa"/>
            <w:noWrap/>
            <w:hideMark/>
          </w:tcPr>
          <w:p w14:paraId="4F0B440E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0.75</w:t>
            </w:r>
          </w:p>
        </w:tc>
        <w:tc>
          <w:tcPr>
            <w:tcW w:w="1320" w:type="dxa"/>
            <w:noWrap/>
            <w:hideMark/>
          </w:tcPr>
          <w:p w14:paraId="7E3EA1D4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4538</w:t>
            </w:r>
          </w:p>
        </w:tc>
      </w:tr>
      <w:tr w:rsidR="003F41E9" w:rsidRPr="003F41E9" w14:paraId="16B998E4" w14:textId="77777777" w:rsidTr="003F41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tcW w:w="1600" w:type="dxa"/>
            <w:noWrap/>
            <w:hideMark/>
          </w:tcPr>
          <w:p w14:paraId="1761758B" w14:textId="77777777" w:rsidR="003F41E9" w:rsidRPr="003F41E9" w:rsidRDefault="003F41E9" w:rsidP="003F41E9">
            <w:pPr>
              <w:spacing w:after="0"/>
              <w:jc w:val="right"/>
            </w:pPr>
            <w:r w:rsidRPr="003F41E9">
              <w:t xml:space="preserve">   Accuracy</w:t>
            </w:r>
          </w:p>
        </w:tc>
        <w:tc>
          <w:tcPr>
            <w:tcW w:w="1320" w:type="dxa"/>
            <w:noWrap/>
            <w:hideMark/>
          </w:tcPr>
          <w:p w14:paraId="10E7182F" w14:textId="1ACFBC6C" w:rsidR="003F41E9" w:rsidRPr="003F41E9" w:rsidRDefault="003F41E9" w:rsidP="003F41E9">
            <w:pPr>
              <w:spacing w:after="0"/>
              <w:jc w:val="center"/>
            </w:pPr>
          </w:p>
        </w:tc>
        <w:tc>
          <w:tcPr>
            <w:tcW w:w="1320" w:type="dxa"/>
            <w:noWrap/>
            <w:hideMark/>
          </w:tcPr>
          <w:p w14:paraId="0C978FE1" w14:textId="2E7C468A" w:rsidR="003F41E9" w:rsidRPr="003F41E9" w:rsidRDefault="003F41E9" w:rsidP="003F41E9">
            <w:pPr>
              <w:spacing w:after="0"/>
              <w:jc w:val="center"/>
            </w:pPr>
          </w:p>
        </w:tc>
        <w:tc>
          <w:tcPr>
            <w:tcW w:w="1320" w:type="dxa"/>
            <w:noWrap/>
            <w:hideMark/>
          </w:tcPr>
          <w:p w14:paraId="2D77652F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0.72</w:t>
            </w:r>
          </w:p>
        </w:tc>
        <w:tc>
          <w:tcPr>
            <w:tcW w:w="1320" w:type="dxa"/>
            <w:noWrap/>
            <w:hideMark/>
          </w:tcPr>
          <w:p w14:paraId="587189A0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8575</w:t>
            </w:r>
          </w:p>
        </w:tc>
      </w:tr>
      <w:tr w:rsidR="003F41E9" w:rsidRPr="003F41E9" w14:paraId="017FA7F5" w14:textId="77777777" w:rsidTr="003F41E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tcW w:w="1600" w:type="dxa"/>
            <w:noWrap/>
            <w:hideMark/>
          </w:tcPr>
          <w:p w14:paraId="692B2D88" w14:textId="77777777" w:rsidR="003F41E9" w:rsidRPr="003F41E9" w:rsidRDefault="003F41E9" w:rsidP="003F41E9">
            <w:pPr>
              <w:spacing w:after="0"/>
              <w:jc w:val="right"/>
            </w:pPr>
            <w:r w:rsidRPr="003F41E9">
              <w:t xml:space="preserve">   macro avg</w:t>
            </w:r>
          </w:p>
        </w:tc>
        <w:tc>
          <w:tcPr>
            <w:tcW w:w="1320" w:type="dxa"/>
            <w:noWrap/>
            <w:hideMark/>
          </w:tcPr>
          <w:p w14:paraId="387E97EB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0.72</w:t>
            </w:r>
          </w:p>
        </w:tc>
        <w:tc>
          <w:tcPr>
            <w:tcW w:w="1320" w:type="dxa"/>
            <w:noWrap/>
            <w:hideMark/>
          </w:tcPr>
          <w:p w14:paraId="6B96E038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0.71</w:t>
            </w:r>
          </w:p>
        </w:tc>
        <w:tc>
          <w:tcPr>
            <w:tcW w:w="1320" w:type="dxa"/>
            <w:noWrap/>
            <w:hideMark/>
          </w:tcPr>
          <w:p w14:paraId="1624B9FC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0.71</w:t>
            </w:r>
          </w:p>
        </w:tc>
        <w:tc>
          <w:tcPr>
            <w:tcW w:w="1320" w:type="dxa"/>
            <w:noWrap/>
            <w:hideMark/>
          </w:tcPr>
          <w:p w14:paraId="19FFB2EB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8575</w:t>
            </w:r>
          </w:p>
        </w:tc>
      </w:tr>
      <w:tr w:rsidR="003F41E9" w:rsidRPr="003F41E9" w14:paraId="460694E5" w14:textId="77777777" w:rsidTr="003F41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tcW w:w="1600" w:type="dxa"/>
            <w:noWrap/>
            <w:hideMark/>
          </w:tcPr>
          <w:p w14:paraId="195B1987" w14:textId="77777777" w:rsidR="003F41E9" w:rsidRPr="003F41E9" w:rsidRDefault="003F41E9" w:rsidP="003F41E9">
            <w:pPr>
              <w:spacing w:after="0"/>
              <w:jc w:val="right"/>
            </w:pPr>
            <w:r w:rsidRPr="003F41E9">
              <w:t>weighted avg</w:t>
            </w:r>
          </w:p>
        </w:tc>
        <w:tc>
          <w:tcPr>
            <w:tcW w:w="1320" w:type="dxa"/>
            <w:noWrap/>
            <w:hideMark/>
          </w:tcPr>
          <w:p w14:paraId="56EF1A5F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0.72</w:t>
            </w:r>
          </w:p>
        </w:tc>
        <w:tc>
          <w:tcPr>
            <w:tcW w:w="1320" w:type="dxa"/>
            <w:noWrap/>
            <w:hideMark/>
          </w:tcPr>
          <w:p w14:paraId="2DD39B0C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0.72</w:t>
            </w:r>
          </w:p>
        </w:tc>
        <w:tc>
          <w:tcPr>
            <w:tcW w:w="1320" w:type="dxa"/>
            <w:noWrap/>
            <w:hideMark/>
          </w:tcPr>
          <w:p w14:paraId="29EFE624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0.72</w:t>
            </w:r>
          </w:p>
        </w:tc>
        <w:tc>
          <w:tcPr>
            <w:tcW w:w="1320" w:type="dxa"/>
            <w:noWrap/>
            <w:hideMark/>
          </w:tcPr>
          <w:p w14:paraId="735CB131" w14:textId="77777777" w:rsidR="003F41E9" w:rsidRPr="003F41E9" w:rsidRDefault="003F41E9" w:rsidP="003F41E9">
            <w:pPr>
              <w:spacing w:after="0"/>
              <w:jc w:val="center"/>
            </w:pPr>
            <w:r w:rsidRPr="003F41E9">
              <w:t>8575</w:t>
            </w:r>
          </w:p>
        </w:tc>
      </w:tr>
    </w:tbl>
    <w:p w14:paraId="2EA87567" w14:textId="763932F2" w:rsidR="003F41E9" w:rsidRDefault="003F41E9" w:rsidP="00802B23">
      <w:pPr>
        <w:spacing w:after="0"/>
      </w:pPr>
    </w:p>
    <w:p w14:paraId="0B64644E" w14:textId="77777777" w:rsidR="005E40D7" w:rsidRDefault="005E40D7" w:rsidP="00802B23">
      <w:pPr>
        <w:spacing w:after="0"/>
      </w:pPr>
    </w:p>
    <w:sectPr w:rsidR="005E40D7" w:rsidSect="00E46643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 w:code="1"/>
      <w:pgMar w:top="432" w:right="1440" w:bottom="1440" w:left="1440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D9588" w14:textId="77777777" w:rsidR="00860CF7" w:rsidRDefault="00860CF7" w:rsidP="006E7933">
      <w:pPr>
        <w:spacing w:after="0" w:line="240" w:lineRule="auto"/>
      </w:pPr>
      <w:r>
        <w:separator/>
      </w:r>
    </w:p>
  </w:endnote>
  <w:endnote w:type="continuationSeparator" w:id="0">
    <w:p w14:paraId="60BDFD4D" w14:textId="77777777" w:rsidR="00860CF7" w:rsidRDefault="00860CF7" w:rsidP="006E79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7E369360-7689-43D6-B616-ECF700CA514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EACF1A5-9170-41D4-9AE9-94454C719458}"/>
    <w:embedBold r:id="rId3" w:fontKey="{B1BF6409-477F-4E5E-98B5-21BFEA479314}"/>
    <w:embedItalic r:id="rId4" w:fontKey="{D1E41D64-C920-4E2F-AAC0-28DEF602B151}"/>
    <w:embedBoldItalic r:id="rId5" w:fontKey="{708DD4D3-CFB2-4DA0-AFBE-A855E30D5EC0}"/>
  </w:font>
  <w:font w:name="Gill Alt One MT">
    <w:panose1 w:val="020B0502020104020203"/>
    <w:charset w:val="00"/>
    <w:family w:val="swiss"/>
    <w:pitch w:val="variable"/>
    <w:sig w:usb0="00000003" w:usb1="00000000" w:usb2="00000000" w:usb3="00000000" w:csb0="00000001" w:csb1="00000000"/>
    <w:embedRegular r:id="rId6" w:fontKey="{721F5FE7-A7F7-4124-9824-3653709D0521}"/>
    <w:embedBold r:id="rId7" w:fontKey="{58FEDCAF-DC32-4354-BA80-D8FB3CAB982F}"/>
    <w:embedItalic r:id="rId8" w:fontKey="{9431FBA9-D2FF-4A12-8FEF-3C821E5B5737}"/>
    <w:embedBoldItalic r:id="rId9" w:fontKey="{0DB641DC-083C-440D-91CE-31C03E777D1E}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7971F99-D846-4688-BC57-A2A9AFEFC427}"/>
    <w:embedBold r:id="rId11" w:fontKey="{EC2DC7AF-1F5C-4F64-9D9D-9FB3F695949E}"/>
    <w:embedItalic r:id="rId12" w:fontKey="{6EBA8FF5-ACE6-41E4-AA4F-68BF0448374C}"/>
    <w:embedBoldItalic r:id="rId13" w:fontKey="{0E06D89C-6C0B-4D74-A933-3B8253C2EAF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4C6CCB1D-E268-4D40-B82F-5030587CEC6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8DFF7CEA-701A-4344-96D3-639F2D68B3C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D63A0" w14:textId="77777777" w:rsidR="00626104" w:rsidRDefault="0062610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D6B5E8" w14:textId="77777777" w:rsidR="00260D60" w:rsidRPr="003F0A3A" w:rsidRDefault="003F0A3A">
    <w:pPr>
      <w:pStyle w:val="Footer"/>
      <w:rPr>
        <w:sz w:val="12"/>
        <w:szCs w:val="12"/>
      </w:rPr>
    </w:pPr>
    <w:r>
      <w:rPr>
        <w:sz w:val="12"/>
        <w:szCs w:val="12"/>
      </w:rPr>
      <w:t xml:space="preserve"> </w:t>
    </w:r>
  </w:p>
  <w:tbl>
    <w:tblPr>
      <w:tblW w:w="5674" w:type="pct"/>
      <w:tblInd w:w="-623" w:type="dxa"/>
      <w:tblBorders>
        <w:top w:val="single" w:sz="4" w:space="0" w:color="CDDDE1" w:themeColor="accent5" w:themeTint="66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650"/>
      <w:gridCol w:w="1980"/>
      <w:gridCol w:w="992"/>
    </w:tblGrid>
    <w:tr w:rsidR="003F0A3A" w:rsidRPr="00F64C8F" w14:paraId="22A6D050" w14:textId="77777777" w:rsidTr="003F0A3A">
      <w:tc>
        <w:tcPr>
          <w:tcW w:w="3601" w:type="pct"/>
          <w:vAlign w:val="center"/>
        </w:tcPr>
        <w:p w14:paraId="7B0D657C" w14:textId="35931AD1" w:rsidR="003F0A3A" w:rsidRPr="00F64C8F" w:rsidRDefault="00626104" w:rsidP="003F0A3A">
          <w:pPr>
            <w:pStyle w:val="Footer"/>
            <w:rPr>
              <w:sz w:val="18"/>
            </w:rPr>
          </w:pPr>
          <w:r>
            <w:rPr>
              <w:i/>
              <w:sz w:val="18"/>
            </w:rPr>
            <w:t xml:space="preserve">Pinegar - </w:t>
          </w:r>
          <w:r w:rsidR="003F0A3A">
            <w:rPr>
              <w:i/>
              <w:sz w:val="18"/>
            </w:rPr>
            <w:fldChar w:fldCharType="begin"/>
          </w:r>
          <w:r w:rsidR="003F0A3A">
            <w:rPr>
              <w:i/>
              <w:sz w:val="18"/>
            </w:rPr>
            <w:instrText xml:space="preserve"> STYLEREF  Title  \* MERGEFORMAT </w:instrText>
          </w:r>
          <w:r w:rsidR="003F0A3A">
            <w:rPr>
              <w:i/>
              <w:sz w:val="18"/>
            </w:rPr>
            <w:fldChar w:fldCharType="separate"/>
          </w:r>
          <w:r w:rsidR="0016705E">
            <w:rPr>
              <w:i/>
              <w:noProof/>
              <w:sz w:val="18"/>
            </w:rPr>
            <w:t>Deep Learning Trials</w:t>
          </w:r>
          <w:r w:rsidR="003F0A3A">
            <w:rPr>
              <w:i/>
              <w:sz w:val="18"/>
            </w:rPr>
            <w:fldChar w:fldCharType="end"/>
          </w:r>
          <w:r w:rsidR="003F0A3A">
            <w:rPr>
              <w:i/>
              <w:sz w:val="18"/>
            </w:rPr>
            <w:t xml:space="preserve"> </w:t>
          </w:r>
        </w:p>
      </w:tc>
      <w:tc>
        <w:tcPr>
          <w:tcW w:w="932" w:type="pct"/>
          <w:shd w:val="clear" w:color="auto" w:fill="auto"/>
          <w:vAlign w:val="center"/>
        </w:tcPr>
        <w:p w14:paraId="4BFB4EF1" w14:textId="63366F8E" w:rsidR="003F0A3A" w:rsidRPr="00F64C8F" w:rsidRDefault="003F0A3A" w:rsidP="003F0A3A">
          <w:pPr>
            <w:pStyle w:val="Footer"/>
            <w:rPr>
              <w:noProof/>
              <w:color w:val="FFFFFF"/>
              <w:sz w:val="18"/>
            </w:rPr>
          </w:pPr>
          <w:r w:rsidRPr="00F64C8F">
            <w:rPr>
              <w:noProof/>
              <w:sz w:val="18"/>
            </w:rPr>
            <w:t xml:space="preserve">Version:  </w:t>
          </w:r>
          <w:r w:rsidRPr="00F64C8F">
            <w:rPr>
              <w:noProof/>
              <w:sz w:val="18"/>
            </w:rPr>
            <w:fldChar w:fldCharType="begin"/>
          </w:r>
          <w:r w:rsidRPr="00F64C8F">
            <w:rPr>
              <w:noProof/>
              <w:sz w:val="18"/>
            </w:rPr>
            <w:instrText xml:space="preserve"> SAVEDATE  \@ "yyyyMMddHH"  \* MERGEFORMAT </w:instrText>
          </w:r>
          <w:r w:rsidRPr="00F64C8F">
            <w:rPr>
              <w:noProof/>
              <w:sz w:val="18"/>
            </w:rPr>
            <w:fldChar w:fldCharType="separate"/>
          </w:r>
          <w:r w:rsidR="0016705E">
            <w:rPr>
              <w:noProof/>
              <w:sz w:val="18"/>
            </w:rPr>
            <w:t>2023030518</w:t>
          </w:r>
          <w:r w:rsidRPr="00F64C8F">
            <w:rPr>
              <w:noProof/>
              <w:sz w:val="18"/>
            </w:rPr>
            <w:fldChar w:fldCharType="end"/>
          </w:r>
          <w:r w:rsidRPr="00F64C8F">
            <w:rPr>
              <w:noProof/>
              <w:color w:val="FFFFFF"/>
              <w:sz w:val="18"/>
            </w:rPr>
            <w:t xml:space="preserve"> </w:t>
          </w:r>
        </w:p>
      </w:tc>
      <w:tc>
        <w:tcPr>
          <w:tcW w:w="467" w:type="pct"/>
          <w:shd w:val="clear" w:color="auto" w:fill="CDDDE1" w:themeFill="accent5" w:themeFillTint="66"/>
          <w:vAlign w:val="center"/>
        </w:tcPr>
        <w:p w14:paraId="03104800" w14:textId="77777777" w:rsidR="003F0A3A" w:rsidRPr="00F64C8F" w:rsidRDefault="003F0A3A" w:rsidP="003F0A3A">
          <w:pPr>
            <w:pStyle w:val="Footer"/>
            <w:jc w:val="center"/>
            <w:rPr>
              <w:b/>
              <w:noProof/>
              <w:color w:val="FFFFFF"/>
            </w:rPr>
          </w:pPr>
          <w:r w:rsidRPr="00F64C8F">
            <w:rPr>
              <w:b/>
              <w:noProof/>
              <w:color w:val="FFFFFF"/>
              <w:sz w:val="24"/>
            </w:rPr>
            <w:fldChar w:fldCharType="begin"/>
          </w:r>
          <w:r w:rsidRPr="00F64C8F">
            <w:rPr>
              <w:b/>
              <w:noProof/>
              <w:color w:val="FFFFFF"/>
              <w:sz w:val="24"/>
            </w:rPr>
            <w:instrText xml:space="preserve"> PAGE   \* MERGEFORMAT </w:instrText>
          </w:r>
          <w:r w:rsidRPr="00F64C8F">
            <w:rPr>
              <w:b/>
              <w:noProof/>
              <w:color w:val="FFFFFF"/>
              <w:sz w:val="24"/>
            </w:rPr>
            <w:fldChar w:fldCharType="separate"/>
          </w:r>
          <w:r>
            <w:rPr>
              <w:b/>
              <w:noProof/>
              <w:color w:val="FFFFFF"/>
              <w:sz w:val="24"/>
            </w:rPr>
            <w:t>2</w:t>
          </w:r>
          <w:r w:rsidRPr="00F64C8F">
            <w:rPr>
              <w:b/>
              <w:noProof/>
              <w:color w:val="FFFFFF"/>
              <w:sz w:val="24"/>
            </w:rPr>
            <w:fldChar w:fldCharType="end"/>
          </w:r>
        </w:p>
      </w:tc>
    </w:tr>
  </w:tbl>
  <w:p w14:paraId="74925C43" w14:textId="77777777" w:rsidR="003F0A3A" w:rsidRPr="003F0A3A" w:rsidRDefault="003F0A3A" w:rsidP="003F0A3A">
    <w:pPr>
      <w:pStyle w:val="Foo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46407" w14:textId="77777777" w:rsidR="00F64C8F" w:rsidRDefault="00F64C8F" w:rsidP="00F64C8F">
    <w:pPr>
      <w:pStyle w:val="Footer"/>
      <w:tabs>
        <w:tab w:val="clear" w:pos="4680"/>
      </w:tabs>
      <w:ind w:left="-900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AC42F2" w14:textId="77777777" w:rsidR="00860CF7" w:rsidRDefault="00860CF7" w:rsidP="006E7933">
      <w:pPr>
        <w:spacing w:after="0" w:line="240" w:lineRule="auto"/>
      </w:pPr>
      <w:r>
        <w:separator/>
      </w:r>
    </w:p>
  </w:footnote>
  <w:footnote w:type="continuationSeparator" w:id="0">
    <w:p w14:paraId="2F619F58" w14:textId="77777777" w:rsidR="00860CF7" w:rsidRDefault="00860CF7" w:rsidP="006E79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A17CDF" w14:textId="77777777" w:rsidR="00626104" w:rsidRDefault="0062610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3DEC5" w14:textId="77777777" w:rsidR="006E7933" w:rsidRDefault="006E7933" w:rsidP="006E7933">
    <w:pPr>
      <w:pStyle w:val="Header"/>
      <w:ind w:left="-1170"/>
    </w:pPr>
  </w:p>
  <w:p w14:paraId="23A6101F" w14:textId="77777777" w:rsidR="00E46643" w:rsidRDefault="00E46643" w:rsidP="006E7933">
    <w:pPr>
      <w:pStyle w:val="Header"/>
      <w:ind w:left="-1170"/>
    </w:pPr>
  </w:p>
  <w:p w14:paraId="34C545F6" w14:textId="77777777" w:rsidR="00E46643" w:rsidRDefault="00E46643" w:rsidP="006E7933">
    <w:pPr>
      <w:pStyle w:val="Header"/>
      <w:ind w:left="-117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C9F25" w14:textId="77777777" w:rsidR="006E7933" w:rsidRDefault="006E7933" w:rsidP="006E7933">
    <w:pPr>
      <w:pStyle w:val="Header"/>
      <w:ind w:left="-10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DB2DE0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058C3E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2807FC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A5A70E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472D0D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3D6049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26A4B7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814072A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83CB66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A0C88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6B3D1A"/>
    <w:multiLevelType w:val="hybridMultilevel"/>
    <w:tmpl w:val="456E2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23E3B32"/>
    <w:multiLevelType w:val="hybridMultilevel"/>
    <w:tmpl w:val="DFBCE894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222683"/>
    <w:multiLevelType w:val="hybridMultilevel"/>
    <w:tmpl w:val="0F7A2F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7921B0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80C60D1"/>
    <w:multiLevelType w:val="hybridMultilevel"/>
    <w:tmpl w:val="0B923E2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CB476DB"/>
    <w:multiLevelType w:val="hybridMultilevel"/>
    <w:tmpl w:val="E8EC63A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E503953"/>
    <w:multiLevelType w:val="hybridMultilevel"/>
    <w:tmpl w:val="BE58F1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621FB2"/>
    <w:multiLevelType w:val="hybridMultilevel"/>
    <w:tmpl w:val="735AA5AC"/>
    <w:lvl w:ilvl="0" w:tplc="04090005">
      <w:start w:val="1"/>
      <w:numFmt w:val="bullet"/>
      <w:lvlText w:val=""/>
      <w:lvlJc w:val="left"/>
      <w:pPr>
        <w:ind w:left="83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7" w:hanging="360"/>
      </w:pPr>
      <w:rPr>
        <w:rFonts w:ascii="Wingdings" w:hAnsi="Wingdings" w:hint="default"/>
      </w:rPr>
    </w:lvl>
  </w:abstractNum>
  <w:abstractNum w:abstractNumId="18" w15:restartNumberingAfterBreak="0">
    <w:nsid w:val="14CF0639"/>
    <w:multiLevelType w:val="hybridMultilevel"/>
    <w:tmpl w:val="1B3AF7DE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F5539A"/>
    <w:multiLevelType w:val="hybridMultilevel"/>
    <w:tmpl w:val="7E308090"/>
    <w:lvl w:ilvl="0" w:tplc="B616FFB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AAC6D3"/>
      </w:rPr>
    </w:lvl>
    <w:lvl w:ilvl="1" w:tplc="D3424B1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AC6D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042449"/>
    <w:multiLevelType w:val="hybridMultilevel"/>
    <w:tmpl w:val="8F84419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937062"/>
    <w:multiLevelType w:val="hybridMultilevel"/>
    <w:tmpl w:val="3FBED58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B00D93"/>
    <w:multiLevelType w:val="hybridMultilevel"/>
    <w:tmpl w:val="E8C699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2E6B4D"/>
    <w:multiLevelType w:val="hybridMultilevel"/>
    <w:tmpl w:val="858CC4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B0A30D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5" w15:restartNumberingAfterBreak="0">
    <w:nsid w:val="52B0A30E"/>
    <w:multiLevelType w:val="multilevel"/>
    <w:tmpl w:val="00000002"/>
    <w:name w:val="HTML-List2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6" w15:restartNumberingAfterBreak="0">
    <w:nsid w:val="52B0A30F"/>
    <w:multiLevelType w:val="multilevel"/>
    <w:tmpl w:val="00000003"/>
    <w:name w:val="HTML-List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7" w15:restartNumberingAfterBreak="0">
    <w:nsid w:val="61135739"/>
    <w:multiLevelType w:val="hybridMultilevel"/>
    <w:tmpl w:val="0E18FEF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1955D6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9C4C45"/>
    <w:multiLevelType w:val="hybridMultilevel"/>
    <w:tmpl w:val="65062984"/>
    <w:lvl w:ilvl="0" w:tplc="15B65692">
      <w:start w:val="1"/>
      <w:numFmt w:val="bullet"/>
      <w:pStyle w:val="ListParagraph"/>
      <w:lvlText w:val=""/>
      <w:lvlJc w:val="left"/>
      <w:pPr>
        <w:ind w:left="720" w:hanging="360"/>
      </w:pPr>
      <w:rPr>
        <w:rFonts w:ascii="Wingdings 3" w:hAnsi="Wingdings 3" w:hint="default"/>
        <w:color w:val="AAC6D3"/>
        <w:sz w:val="1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C5034D"/>
    <w:multiLevelType w:val="hybridMultilevel"/>
    <w:tmpl w:val="9DB81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262F18"/>
    <w:multiLevelType w:val="hybridMultilevel"/>
    <w:tmpl w:val="B3F43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A2766D"/>
    <w:multiLevelType w:val="hybridMultilevel"/>
    <w:tmpl w:val="013EF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8308735">
    <w:abstractNumId w:val="29"/>
  </w:num>
  <w:num w:numId="2" w16cid:durableId="526409078">
    <w:abstractNumId w:val="9"/>
  </w:num>
  <w:num w:numId="3" w16cid:durableId="864908307">
    <w:abstractNumId w:val="7"/>
  </w:num>
  <w:num w:numId="4" w16cid:durableId="1645818559">
    <w:abstractNumId w:val="6"/>
  </w:num>
  <w:num w:numId="5" w16cid:durableId="679548189">
    <w:abstractNumId w:val="5"/>
  </w:num>
  <w:num w:numId="6" w16cid:durableId="1914510010">
    <w:abstractNumId w:val="4"/>
  </w:num>
  <w:num w:numId="7" w16cid:durableId="544753606">
    <w:abstractNumId w:val="8"/>
  </w:num>
  <w:num w:numId="8" w16cid:durableId="1447263719">
    <w:abstractNumId w:val="3"/>
  </w:num>
  <w:num w:numId="9" w16cid:durableId="2029940633">
    <w:abstractNumId w:val="2"/>
  </w:num>
  <w:num w:numId="10" w16cid:durableId="464201955">
    <w:abstractNumId w:val="1"/>
  </w:num>
  <w:num w:numId="11" w16cid:durableId="1821849302">
    <w:abstractNumId w:val="0"/>
  </w:num>
  <w:num w:numId="12" w16cid:durableId="1463500515">
    <w:abstractNumId w:val="10"/>
  </w:num>
  <w:num w:numId="13" w16cid:durableId="1650402066">
    <w:abstractNumId w:val="13"/>
  </w:num>
  <w:num w:numId="14" w16cid:durableId="981619442">
    <w:abstractNumId w:val="28"/>
  </w:num>
  <w:num w:numId="15" w16cid:durableId="1735198522">
    <w:abstractNumId w:val="32"/>
  </w:num>
  <w:num w:numId="16" w16cid:durableId="953244839">
    <w:abstractNumId w:val="31"/>
  </w:num>
  <w:num w:numId="17" w16cid:durableId="977346985">
    <w:abstractNumId w:val="18"/>
  </w:num>
  <w:num w:numId="18" w16cid:durableId="1542672860">
    <w:abstractNumId w:val="30"/>
  </w:num>
  <w:num w:numId="19" w16cid:durableId="1584794720">
    <w:abstractNumId w:val="29"/>
  </w:num>
  <w:num w:numId="20" w16cid:durableId="423574515">
    <w:abstractNumId w:val="23"/>
  </w:num>
  <w:num w:numId="21" w16cid:durableId="775684341">
    <w:abstractNumId w:val="29"/>
  </w:num>
  <w:num w:numId="22" w16cid:durableId="1506437391">
    <w:abstractNumId w:val="11"/>
  </w:num>
  <w:num w:numId="23" w16cid:durableId="834882059">
    <w:abstractNumId w:val="19"/>
  </w:num>
  <w:num w:numId="24" w16cid:durableId="1393770590">
    <w:abstractNumId w:val="15"/>
  </w:num>
  <w:num w:numId="25" w16cid:durableId="1971744074">
    <w:abstractNumId w:val="12"/>
  </w:num>
  <w:num w:numId="26" w16cid:durableId="819269848">
    <w:abstractNumId w:val="27"/>
  </w:num>
  <w:num w:numId="27" w16cid:durableId="1182165283">
    <w:abstractNumId w:val="22"/>
  </w:num>
  <w:num w:numId="28" w16cid:durableId="822039727">
    <w:abstractNumId w:val="17"/>
  </w:num>
  <w:num w:numId="29" w16cid:durableId="1862550938">
    <w:abstractNumId w:val="29"/>
  </w:num>
  <w:num w:numId="30" w16cid:durableId="563836605">
    <w:abstractNumId w:val="14"/>
  </w:num>
  <w:num w:numId="31" w16cid:durableId="428162132">
    <w:abstractNumId w:val="20"/>
  </w:num>
  <w:num w:numId="32" w16cid:durableId="2092043654">
    <w:abstractNumId w:val="16"/>
  </w:num>
  <w:num w:numId="33" w16cid:durableId="303580999">
    <w:abstractNumId w:val="21"/>
  </w:num>
  <w:num w:numId="34" w16cid:durableId="1115253599">
    <w:abstractNumId w:val="2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displayBackgroundShape/>
  <w:embedTrueTypeFonts/>
  <w:proofState w:spelling="clean" w:grammar="clean"/>
  <w:attachedTemplate r:id="rId1"/>
  <w:stylePaneFormatFilter w:val="1228" w:allStyles="0" w:customStyles="0" w:latentStyles="0" w:stylesInUse="1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LEwMDYyNLQwNrIwMDBW0lEKTi0uzszPAymwrAUA9g4rPCwAAAA="/>
    <w:docVar w:name="dgnword-docGUID" w:val="{30EA517B-8235-4F48-8106-0E32A94BFF0D}"/>
    <w:docVar w:name="dgnword-eventsink" w:val="616473072"/>
  </w:docVars>
  <w:rsids>
    <w:rsidRoot w:val="00713E25"/>
    <w:rsid w:val="000175E7"/>
    <w:rsid w:val="00022A48"/>
    <w:rsid w:val="000256C2"/>
    <w:rsid w:val="00037DC2"/>
    <w:rsid w:val="00067E23"/>
    <w:rsid w:val="0009306D"/>
    <w:rsid w:val="0009675E"/>
    <w:rsid w:val="000A0A0A"/>
    <w:rsid w:val="000A1A73"/>
    <w:rsid w:val="000A5583"/>
    <w:rsid w:val="000A5ECA"/>
    <w:rsid w:val="000A6878"/>
    <w:rsid w:val="000C7D3E"/>
    <w:rsid w:val="000D138D"/>
    <w:rsid w:val="000D6E5B"/>
    <w:rsid w:val="000F265C"/>
    <w:rsid w:val="000F38EF"/>
    <w:rsid w:val="00103734"/>
    <w:rsid w:val="001049CC"/>
    <w:rsid w:val="00124724"/>
    <w:rsid w:val="001252CB"/>
    <w:rsid w:val="00135AC3"/>
    <w:rsid w:val="001440C0"/>
    <w:rsid w:val="0016273D"/>
    <w:rsid w:val="0016705E"/>
    <w:rsid w:val="00191626"/>
    <w:rsid w:val="00194C8A"/>
    <w:rsid w:val="001B1630"/>
    <w:rsid w:val="001C3622"/>
    <w:rsid w:val="001D0AC1"/>
    <w:rsid w:val="001D4844"/>
    <w:rsid w:val="001D65EC"/>
    <w:rsid w:val="001E1BA4"/>
    <w:rsid w:val="001E54F3"/>
    <w:rsid w:val="00213ED4"/>
    <w:rsid w:val="00213F3D"/>
    <w:rsid w:val="00221ED3"/>
    <w:rsid w:val="00226CC8"/>
    <w:rsid w:val="00230716"/>
    <w:rsid w:val="00232E58"/>
    <w:rsid w:val="0025314E"/>
    <w:rsid w:val="0025408C"/>
    <w:rsid w:val="00260D60"/>
    <w:rsid w:val="00263A93"/>
    <w:rsid w:val="002646E4"/>
    <w:rsid w:val="00287324"/>
    <w:rsid w:val="00293E39"/>
    <w:rsid w:val="0029714D"/>
    <w:rsid w:val="0029754A"/>
    <w:rsid w:val="002B68DA"/>
    <w:rsid w:val="002E34C3"/>
    <w:rsid w:val="002E776F"/>
    <w:rsid w:val="002F3EC6"/>
    <w:rsid w:val="00323FB6"/>
    <w:rsid w:val="0032570C"/>
    <w:rsid w:val="00350649"/>
    <w:rsid w:val="00350B0F"/>
    <w:rsid w:val="00365294"/>
    <w:rsid w:val="00372889"/>
    <w:rsid w:val="00373EA5"/>
    <w:rsid w:val="003762C0"/>
    <w:rsid w:val="003800E0"/>
    <w:rsid w:val="003878F6"/>
    <w:rsid w:val="003A0C08"/>
    <w:rsid w:val="003A3B8C"/>
    <w:rsid w:val="003D4981"/>
    <w:rsid w:val="003E1AA4"/>
    <w:rsid w:val="003F0A3A"/>
    <w:rsid w:val="003F41E9"/>
    <w:rsid w:val="003F5275"/>
    <w:rsid w:val="00404F50"/>
    <w:rsid w:val="00405368"/>
    <w:rsid w:val="004065C6"/>
    <w:rsid w:val="004068BC"/>
    <w:rsid w:val="00415C32"/>
    <w:rsid w:val="00435923"/>
    <w:rsid w:val="0043713A"/>
    <w:rsid w:val="004373A6"/>
    <w:rsid w:val="00443A97"/>
    <w:rsid w:val="00493128"/>
    <w:rsid w:val="00496A43"/>
    <w:rsid w:val="004A3744"/>
    <w:rsid w:val="004A4C4A"/>
    <w:rsid w:val="004B212C"/>
    <w:rsid w:val="004C7772"/>
    <w:rsid w:val="004E1F8A"/>
    <w:rsid w:val="004F3D97"/>
    <w:rsid w:val="004F5000"/>
    <w:rsid w:val="004F7A4A"/>
    <w:rsid w:val="0050300E"/>
    <w:rsid w:val="00512AE8"/>
    <w:rsid w:val="0052390D"/>
    <w:rsid w:val="00527B04"/>
    <w:rsid w:val="00527BAD"/>
    <w:rsid w:val="00531C31"/>
    <w:rsid w:val="00553680"/>
    <w:rsid w:val="0055786D"/>
    <w:rsid w:val="0056550A"/>
    <w:rsid w:val="00571A37"/>
    <w:rsid w:val="00577DAB"/>
    <w:rsid w:val="005A10AD"/>
    <w:rsid w:val="005A423D"/>
    <w:rsid w:val="005A5604"/>
    <w:rsid w:val="005B297E"/>
    <w:rsid w:val="005B6B31"/>
    <w:rsid w:val="005C28D9"/>
    <w:rsid w:val="005C5EBB"/>
    <w:rsid w:val="005E056D"/>
    <w:rsid w:val="005E40D7"/>
    <w:rsid w:val="005E7FE6"/>
    <w:rsid w:val="005F0B57"/>
    <w:rsid w:val="0062118D"/>
    <w:rsid w:val="00626104"/>
    <w:rsid w:val="006265EF"/>
    <w:rsid w:val="006365B9"/>
    <w:rsid w:val="00640C2E"/>
    <w:rsid w:val="00647D09"/>
    <w:rsid w:val="00650857"/>
    <w:rsid w:val="0067136E"/>
    <w:rsid w:val="006727D7"/>
    <w:rsid w:val="00687A62"/>
    <w:rsid w:val="00697513"/>
    <w:rsid w:val="006A1B2B"/>
    <w:rsid w:val="006C3B29"/>
    <w:rsid w:val="006E7933"/>
    <w:rsid w:val="00713E25"/>
    <w:rsid w:val="00715507"/>
    <w:rsid w:val="00716E57"/>
    <w:rsid w:val="00727C05"/>
    <w:rsid w:val="007305E5"/>
    <w:rsid w:val="007340B8"/>
    <w:rsid w:val="00745CA3"/>
    <w:rsid w:val="00751DE1"/>
    <w:rsid w:val="00771EA0"/>
    <w:rsid w:val="00777654"/>
    <w:rsid w:val="00787B1B"/>
    <w:rsid w:val="007919B3"/>
    <w:rsid w:val="00793356"/>
    <w:rsid w:val="00796CD3"/>
    <w:rsid w:val="007B4894"/>
    <w:rsid w:val="007B7232"/>
    <w:rsid w:val="007C63E7"/>
    <w:rsid w:val="007D26E5"/>
    <w:rsid w:val="007D3792"/>
    <w:rsid w:val="007D558D"/>
    <w:rsid w:val="007F4388"/>
    <w:rsid w:val="007F501E"/>
    <w:rsid w:val="00802B23"/>
    <w:rsid w:val="00811C4D"/>
    <w:rsid w:val="008155CA"/>
    <w:rsid w:val="00832F57"/>
    <w:rsid w:val="008432A9"/>
    <w:rsid w:val="00843BDF"/>
    <w:rsid w:val="008442EE"/>
    <w:rsid w:val="008456B1"/>
    <w:rsid w:val="00845A44"/>
    <w:rsid w:val="00856F60"/>
    <w:rsid w:val="00860CF7"/>
    <w:rsid w:val="008713AB"/>
    <w:rsid w:val="00872054"/>
    <w:rsid w:val="00882F99"/>
    <w:rsid w:val="008B0537"/>
    <w:rsid w:val="008B46F8"/>
    <w:rsid w:val="008B4EDF"/>
    <w:rsid w:val="008C7EE3"/>
    <w:rsid w:val="00903CD6"/>
    <w:rsid w:val="00904B33"/>
    <w:rsid w:val="00911FEF"/>
    <w:rsid w:val="00923ACD"/>
    <w:rsid w:val="009270FE"/>
    <w:rsid w:val="00930EBD"/>
    <w:rsid w:val="009406D5"/>
    <w:rsid w:val="0095366B"/>
    <w:rsid w:val="00953D54"/>
    <w:rsid w:val="00984D72"/>
    <w:rsid w:val="00991C23"/>
    <w:rsid w:val="009C0B06"/>
    <w:rsid w:val="009C2448"/>
    <w:rsid w:val="009C553D"/>
    <w:rsid w:val="009D3227"/>
    <w:rsid w:val="009D4BDC"/>
    <w:rsid w:val="009E2A5B"/>
    <w:rsid w:val="009E3B5B"/>
    <w:rsid w:val="009E6659"/>
    <w:rsid w:val="009E6BA4"/>
    <w:rsid w:val="009E6C44"/>
    <w:rsid w:val="00A72513"/>
    <w:rsid w:val="00A726C3"/>
    <w:rsid w:val="00A758ED"/>
    <w:rsid w:val="00A950EF"/>
    <w:rsid w:val="00A95BEA"/>
    <w:rsid w:val="00AB434B"/>
    <w:rsid w:val="00AC1EBA"/>
    <w:rsid w:val="00B12E32"/>
    <w:rsid w:val="00B17E1F"/>
    <w:rsid w:val="00B46135"/>
    <w:rsid w:val="00B75AFD"/>
    <w:rsid w:val="00B8049B"/>
    <w:rsid w:val="00BA19A8"/>
    <w:rsid w:val="00BB5E87"/>
    <w:rsid w:val="00C05E27"/>
    <w:rsid w:val="00C12B23"/>
    <w:rsid w:val="00C26DDA"/>
    <w:rsid w:val="00C3692B"/>
    <w:rsid w:val="00C511B0"/>
    <w:rsid w:val="00C65B91"/>
    <w:rsid w:val="00C75F68"/>
    <w:rsid w:val="00C8178F"/>
    <w:rsid w:val="00C90B02"/>
    <w:rsid w:val="00C9508E"/>
    <w:rsid w:val="00C971EC"/>
    <w:rsid w:val="00CA0AF8"/>
    <w:rsid w:val="00CA6484"/>
    <w:rsid w:val="00CB7001"/>
    <w:rsid w:val="00CC0002"/>
    <w:rsid w:val="00CC074F"/>
    <w:rsid w:val="00CC0D8E"/>
    <w:rsid w:val="00CC145C"/>
    <w:rsid w:val="00CE2BB8"/>
    <w:rsid w:val="00CE3C25"/>
    <w:rsid w:val="00D073C1"/>
    <w:rsid w:val="00D137C5"/>
    <w:rsid w:val="00D1604F"/>
    <w:rsid w:val="00D4123E"/>
    <w:rsid w:val="00D45DFA"/>
    <w:rsid w:val="00D7353E"/>
    <w:rsid w:val="00D768FA"/>
    <w:rsid w:val="00D85494"/>
    <w:rsid w:val="00D95FCC"/>
    <w:rsid w:val="00DB440D"/>
    <w:rsid w:val="00DC145A"/>
    <w:rsid w:val="00DC6422"/>
    <w:rsid w:val="00DF171B"/>
    <w:rsid w:val="00E13CC3"/>
    <w:rsid w:val="00E22689"/>
    <w:rsid w:val="00E26086"/>
    <w:rsid w:val="00E32069"/>
    <w:rsid w:val="00E35BEC"/>
    <w:rsid w:val="00E40463"/>
    <w:rsid w:val="00E42612"/>
    <w:rsid w:val="00E46643"/>
    <w:rsid w:val="00E518F8"/>
    <w:rsid w:val="00E5783A"/>
    <w:rsid w:val="00E776B1"/>
    <w:rsid w:val="00E83FA1"/>
    <w:rsid w:val="00EA6D49"/>
    <w:rsid w:val="00EB0E6E"/>
    <w:rsid w:val="00EB5146"/>
    <w:rsid w:val="00EC7EA8"/>
    <w:rsid w:val="00ED0023"/>
    <w:rsid w:val="00EE45C1"/>
    <w:rsid w:val="00EE473C"/>
    <w:rsid w:val="00EE523F"/>
    <w:rsid w:val="00EE6DCA"/>
    <w:rsid w:val="00F07645"/>
    <w:rsid w:val="00F25326"/>
    <w:rsid w:val="00F27E53"/>
    <w:rsid w:val="00F34FA0"/>
    <w:rsid w:val="00F631EA"/>
    <w:rsid w:val="00F64C8F"/>
    <w:rsid w:val="00F678F0"/>
    <w:rsid w:val="00F734E8"/>
    <w:rsid w:val="00F775AA"/>
    <w:rsid w:val="00F81C6C"/>
    <w:rsid w:val="00F9358C"/>
    <w:rsid w:val="00F97ACB"/>
    <w:rsid w:val="00FB13A1"/>
    <w:rsid w:val="00FB57F7"/>
    <w:rsid w:val="00FE2361"/>
    <w:rsid w:val="00FE678C"/>
    <w:rsid w:val="00FF2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F990BF4"/>
  <w14:discardImageEditingData/>
  <w15:docId w15:val="{8516DE62-4961-4A8B-955F-7AEA07EBC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7645"/>
    <w:pPr>
      <w:spacing w:after="200" w:line="276" w:lineRule="auto"/>
    </w:pPr>
    <w:rPr>
      <w:rFonts w:ascii="Gill Alt One MT" w:hAnsi="Gill Alt One MT"/>
      <w:sz w:val="22"/>
      <w:szCs w:val="22"/>
    </w:rPr>
  </w:style>
  <w:style w:type="paragraph" w:styleId="Heading1">
    <w:name w:val="heading 1"/>
    <w:basedOn w:val="Body"/>
    <w:next w:val="Normal"/>
    <w:link w:val="Heading1Char"/>
    <w:uiPriority w:val="9"/>
    <w:qFormat/>
    <w:rsid w:val="00713E25"/>
    <w:pPr>
      <w:keepNext/>
      <w:pBdr>
        <w:top w:val="single" w:sz="24" w:space="1" w:color="AAC6D3"/>
      </w:pBdr>
      <w:shd w:val="clear" w:color="auto" w:fill="AAC6D3"/>
      <w:spacing w:before="360"/>
      <w:outlineLvl w:val="0"/>
    </w:pPr>
    <w:rPr>
      <w:rFonts w:eastAsia="Gulim"/>
      <w:b/>
      <w:color w:val="FFFFF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692B"/>
    <w:pPr>
      <w:keepNext/>
      <w:keepLines/>
      <w:spacing w:before="360" w:after="0"/>
      <w:outlineLvl w:val="1"/>
    </w:pPr>
    <w:rPr>
      <w:rFonts w:eastAsia="Gulim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5B9"/>
    <w:pPr>
      <w:keepNext/>
      <w:keepLines/>
      <w:spacing w:before="200" w:after="0"/>
      <w:outlineLvl w:val="2"/>
    </w:pPr>
    <w:rPr>
      <w:rFonts w:eastAsia="Gulim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25326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00AAA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326"/>
    <w:pPr>
      <w:keepNext/>
      <w:keepLines/>
      <w:spacing w:before="200" w:after="0"/>
      <w:outlineLvl w:val="4"/>
    </w:pPr>
    <w:rPr>
      <w:rFonts w:ascii="Cambria" w:eastAsia="Times New Roman" w:hAnsi="Cambria"/>
      <w:color w:val="00545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326"/>
    <w:pPr>
      <w:keepNext/>
      <w:keepLines/>
      <w:spacing w:before="200" w:after="0"/>
      <w:outlineLvl w:val="5"/>
    </w:pPr>
    <w:rPr>
      <w:rFonts w:ascii="Cambria" w:eastAsia="Times New Roman" w:hAnsi="Cambria"/>
      <w:i/>
      <w:iCs/>
      <w:color w:val="00545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326"/>
    <w:pPr>
      <w:keepNext/>
      <w:keepLines/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326"/>
    <w:pPr>
      <w:keepNext/>
      <w:keepLines/>
      <w:spacing w:before="200" w:after="0"/>
      <w:outlineLvl w:val="7"/>
    </w:pPr>
    <w:rPr>
      <w:rFonts w:ascii="Cambria" w:eastAsia="Times New Roman" w:hAnsi="Cambria"/>
      <w:color w:val="40404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326"/>
    <w:pPr>
      <w:keepNext/>
      <w:keepLines/>
      <w:spacing w:before="200" w:after="0"/>
      <w:outlineLvl w:val="8"/>
    </w:pPr>
    <w:rPr>
      <w:rFonts w:ascii="Cambria" w:eastAsia="Times New Roman" w:hAnsi="Cambria"/>
      <w:i/>
      <w:iCs/>
      <w:color w:val="40404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7F4388"/>
    <w:pPr>
      <w:tabs>
        <w:tab w:val="left" w:pos="3060"/>
      </w:tabs>
      <w:spacing w:after="300" w:line="360" w:lineRule="auto"/>
      <w:ind w:left="3510"/>
      <w:contextualSpacing/>
    </w:pPr>
    <w:rPr>
      <w:rFonts w:eastAsia="Times New Roman" w:cs="Arial"/>
      <w:color w:val="79A5B9"/>
      <w:spacing w:val="5"/>
      <w:kern w:val="28"/>
      <w:sz w:val="52"/>
      <w:szCs w:val="52"/>
    </w:rPr>
  </w:style>
  <w:style w:type="character" w:customStyle="1" w:styleId="TitleChar">
    <w:name w:val="Title Char"/>
    <w:link w:val="Title"/>
    <w:rsid w:val="007F4388"/>
    <w:rPr>
      <w:rFonts w:ascii="Gill Alt One MT" w:eastAsia="Times New Roman" w:hAnsi="Gill Alt One MT" w:cs="Arial"/>
      <w:color w:val="79A5B9"/>
      <w:spacing w:val="5"/>
      <w:kern w:val="28"/>
      <w:sz w:val="52"/>
      <w:szCs w:val="52"/>
    </w:rPr>
  </w:style>
  <w:style w:type="paragraph" w:customStyle="1" w:styleId="MMTitle">
    <w:name w:val="MM Title"/>
    <w:basedOn w:val="Title"/>
    <w:link w:val="MMTitleChar"/>
    <w:rsid w:val="004F3D97"/>
  </w:style>
  <w:style w:type="character" w:customStyle="1" w:styleId="MMTitleChar">
    <w:name w:val="MM Title Char"/>
    <w:link w:val="MMTitle"/>
    <w:rsid w:val="004F3D97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Heading1Char">
    <w:name w:val="Heading 1 Char"/>
    <w:link w:val="Heading1"/>
    <w:uiPriority w:val="9"/>
    <w:rsid w:val="00713E25"/>
    <w:rPr>
      <w:rFonts w:ascii="Gill Alt One MT" w:eastAsia="Gulim" w:hAnsi="Gill Alt One MT"/>
      <w:b/>
      <w:color w:val="FFFFFF"/>
      <w:sz w:val="32"/>
      <w:szCs w:val="22"/>
      <w:shd w:val="clear" w:color="auto" w:fill="AAC6D3"/>
    </w:rPr>
  </w:style>
  <w:style w:type="character" w:customStyle="1" w:styleId="Heading2Char">
    <w:name w:val="Heading 2 Char"/>
    <w:link w:val="Heading2"/>
    <w:uiPriority w:val="9"/>
    <w:rsid w:val="00C3692B"/>
    <w:rPr>
      <w:rFonts w:ascii="Gill Alt One MT" w:eastAsia="Gulim" w:hAnsi="Gill Alt One MT" w:cs="Times New Roman"/>
      <w:b/>
      <w:bCs/>
      <w:sz w:val="24"/>
      <w:szCs w:val="26"/>
    </w:rPr>
  </w:style>
  <w:style w:type="paragraph" w:customStyle="1" w:styleId="MMTopic2">
    <w:name w:val="MM Topic 2"/>
    <w:basedOn w:val="Heading2"/>
    <w:next w:val="Body"/>
    <w:link w:val="MMTopic2Char"/>
    <w:rsid w:val="006365B9"/>
  </w:style>
  <w:style w:type="character" w:customStyle="1" w:styleId="MMTopic2Char">
    <w:name w:val="MM Topic 2 Char"/>
    <w:link w:val="MMTopic2"/>
    <w:rsid w:val="006365B9"/>
    <w:rPr>
      <w:rFonts w:ascii="Gulim" w:eastAsia="Gulim" w:hAnsi="Gulim" w:cs="Times New Roman"/>
      <w:b/>
      <w:bCs/>
      <w:sz w:val="24"/>
      <w:szCs w:val="26"/>
    </w:rPr>
  </w:style>
  <w:style w:type="paragraph" w:customStyle="1" w:styleId="MMEmpty">
    <w:name w:val="MM Empty"/>
    <w:basedOn w:val="Normal"/>
    <w:link w:val="MMEmptyChar"/>
    <w:rsid w:val="004F3D97"/>
  </w:style>
  <w:style w:type="character" w:customStyle="1" w:styleId="MMEmptyChar">
    <w:name w:val="MM Empty Char"/>
    <w:basedOn w:val="DefaultParagraphFont"/>
    <w:link w:val="MMEmpty"/>
    <w:rsid w:val="004F3D97"/>
  </w:style>
  <w:style w:type="character" w:customStyle="1" w:styleId="Heading3Char">
    <w:name w:val="Heading 3 Char"/>
    <w:link w:val="Heading3"/>
    <w:uiPriority w:val="9"/>
    <w:rsid w:val="006365B9"/>
    <w:rPr>
      <w:rFonts w:ascii="Gulim" w:eastAsia="Gulim" w:hAnsi="Gulim" w:cs="Times New Roman"/>
      <w:b/>
      <w:bCs/>
      <w:i/>
      <w:sz w:val="20"/>
    </w:rPr>
  </w:style>
  <w:style w:type="paragraph" w:customStyle="1" w:styleId="MMTopic3">
    <w:name w:val="MM Topic 3"/>
    <w:basedOn w:val="Heading3"/>
    <w:link w:val="MMTopic3Char"/>
    <w:rsid w:val="004F3D97"/>
  </w:style>
  <w:style w:type="character" w:customStyle="1" w:styleId="MMTopic3Char">
    <w:name w:val="MM Topic 3 Char"/>
    <w:link w:val="MMTopic3"/>
    <w:rsid w:val="004F3D97"/>
    <w:rPr>
      <w:rFonts w:ascii="Cambria" w:eastAsia="Times New Roman" w:hAnsi="Cambria" w:cs="Times New Roman"/>
      <w:b/>
      <w:bCs/>
      <w:i/>
      <w:color w:val="00AAAD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D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F3D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933"/>
  </w:style>
  <w:style w:type="paragraph" w:styleId="Footer">
    <w:name w:val="footer"/>
    <w:basedOn w:val="Normal"/>
    <w:link w:val="FooterChar"/>
    <w:uiPriority w:val="99"/>
    <w:unhideWhenUsed/>
    <w:rsid w:val="006E7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933"/>
  </w:style>
  <w:style w:type="paragraph" w:styleId="ListParagraph">
    <w:name w:val="List Paragraph"/>
    <w:basedOn w:val="Normal"/>
    <w:uiPriority w:val="34"/>
    <w:qFormat/>
    <w:rsid w:val="003D4981"/>
    <w:pPr>
      <w:keepNext/>
      <w:numPr>
        <w:numId w:val="1"/>
      </w:numPr>
      <w:spacing w:before="100" w:beforeAutospacing="1" w:after="100" w:afterAutospacing="1"/>
      <w:contextualSpacing/>
    </w:pPr>
  </w:style>
  <w:style w:type="table" w:styleId="MediumGrid3-Accent1">
    <w:name w:val="Medium Grid 3 Accent 1"/>
    <w:basedOn w:val="TableNormal"/>
    <w:uiPriority w:val="69"/>
    <w:rsid w:val="00E83FA1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ABFDF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AAA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AAA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AAA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57FBFF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57FBFF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771EA0"/>
    <w:pPr>
      <w:spacing w:line="240" w:lineRule="auto"/>
      <w:jc w:val="center"/>
    </w:pPr>
    <w:rPr>
      <w:b/>
      <w:bCs/>
      <w:color w:val="75ABBD"/>
      <w:sz w:val="20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D484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7F4388"/>
    <w:pPr>
      <w:tabs>
        <w:tab w:val="right" w:leader="dot" w:pos="9350"/>
      </w:tabs>
      <w:spacing w:after="100"/>
      <w:ind w:left="720"/>
      <w:contextualSpacing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60D60"/>
    <w:pPr>
      <w:tabs>
        <w:tab w:val="right" w:leader="dot" w:pos="9350"/>
      </w:tabs>
      <w:spacing w:after="100"/>
      <w:ind w:left="1440"/>
    </w:pPr>
    <w:rPr>
      <w:noProof/>
    </w:rPr>
  </w:style>
  <w:style w:type="character" w:styleId="Hyperlink">
    <w:name w:val="Hyperlink"/>
    <w:uiPriority w:val="99"/>
    <w:unhideWhenUsed/>
    <w:rsid w:val="001D4844"/>
    <w:rPr>
      <w:color w:val="0000FF"/>
      <w:u w:val="single"/>
    </w:rPr>
  </w:style>
  <w:style w:type="table" w:styleId="TableGrid">
    <w:name w:val="Table Grid"/>
    <w:basedOn w:val="TableNormal"/>
    <w:uiPriority w:val="59"/>
    <w:rsid w:val="00F34F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-Accent1">
    <w:name w:val="Medium Shading 1 Accent 1"/>
    <w:basedOn w:val="TableNormal"/>
    <w:uiPriority w:val="63"/>
    <w:rsid w:val="00F34FA0"/>
    <w:tblPr>
      <w:tblStyleRowBandSize w:val="1"/>
      <w:tblStyleColBandSize w:val="1"/>
      <w:tblBorders>
        <w:top w:val="single" w:sz="8" w:space="0" w:color="02FAFF"/>
        <w:left w:val="single" w:sz="8" w:space="0" w:color="02FAFF"/>
        <w:bottom w:val="single" w:sz="8" w:space="0" w:color="02FAFF"/>
        <w:right w:val="single" w:sz="8" w:space="0" w:color="02FAFF"/>
        <w:insideH w:val="single" w:sz="8" w:space="0" w:color="02FAFF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  <w:shd w:val="clear" w:color="auto" w:fill="00AAA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FAFF"/>
          <w:left w:val="single" w:sz="8" w:space="0" w:color="02FAFF"/>
          <w:bottom w:val="single" w:sz="8" w:space="0" w:color="02FAFF"/>
          <w:right w:val="single" w:sz="8" w:space="0" w:color="02FAF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BFDFF"/>
      </w:tcPr>
    </w:tblStylePr>
    <w:tblStylePr w:type="band1Horz">
      <w:tblPr/>
      <w:tcPr>
        <w:tcBorders>
          <w:insideH w:val="nil"/>
          <w:insideV w:val="nil"/>
        </w:tcBorders>
        <w:shd w:val="clear" w:color="auto" w:fill="ABFDF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ody">
    <w:name w:val="Body"/>
    <w:basedOn w:val="Normal"/>
    <w:qFormat/>
    <w:rsid w:val="000C7D3E"/>
    <w:pPr>
      <w:spacing w:before="120" w:after="100" w:afterAutospacing="1"/>
    </w:pPr>
  </w:style>
  <w:style w:type="paragraph" w:styleId="Bibliography">
    <w:name w:val="Bibliography"/>
    <w:basedOn w:val="Normal"/>
    <w:next w:val="Normal"/>
    <w:uiPriority w:val="37"/>
    <w:semiHidden/>
    <w:unhideWhenUsed/>
    <w:rsid w:val="00F25326"/>
  </w:style>
  <w:style w:type="paragraph" w:styleId="BlockText">
    <w:name w:val="Block Text"/>
    <w:basedOn w:val="Normal"/>
    <w:uiPriority w:val="99"/>
    <w:semiHidden/>
    <w:unhideWhenUsed/>
    <w:rsid w:val="00F25326"/>
    <w:pPr>
      <w:pBdr>
        <w:top w:val="single" w:sz="2" w:space="10" w:color="00AAAD"/>
        <w:left w:val="single" w:sz="2" w:space="10" w:color="00AAAD"/>
        <w:bottom w:val="single" w:sz="2" w:space="10" w:color="00AAAD"/>
        <w:right w:val="single" w:sz="2" w:space="10" w:color="00AAAD"/>
      </w:pBdr>
      <w:ind w:left="1152" w:right="1152"/>
    </w:pPr>
    <w:rPr>
      <w:rFonts w:eastAsia="Times New Roman"/>
      <w:i/>
      <w:iCs/>
      <w:color w:val="00AAAD"/>
    </w:rPr>
  </w:style>
  <w:style w:type="paragraph" w:styleId="BodyText">
    <w:name w:val="Body Text"/>
    <w:basedOn w:val="Normal"/>
    <w:link w:val="BodyTextChar"/>
    <w:uiPriority w:val="99"/>
    <w:semiHidden/>
    <w:unhideWhenUsed/>
    <w:rsid w:val="00F25326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F25326"/>
    <w:rPr>
      <w:sz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F25326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rsid w:val="00F25326"/>
    <w:rPr>
      <w:sz w:val="2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25326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uiPriority w:val="99"/>
    <w:semiHidden/>
    <w:rsid w:val="00F25326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Char">
    <w:name w:val="Body Text First Indent Char"/>
    <w:link w:val="BodyTextFirstIndent"/>
    <w:uiPriority w:val="99"/>
    <w:semiHidden/>
    <w:rsid w:val="00F25326"/>
    <w:rPr>
      <w:sz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25326"/>
    <w:pPr>
      <w:spacing w:after="120"/>
      <w:ind w:left="360"/>
    </w:pPr>
  </w:style>
  <w:style w:type="character" w:customStyle="1" w:styleId="BodyTextIndentChar">
    <w:name w:val="Body Text Indent Char"/>
    <w:link w:val="BodyTextIndent"/>
    <w:uiPriority w:val="99"/>
    <w:semiHidden/>
    <w:rsid w:val="00F25326"/>
    <w:rPr>
      <w:sz w:val="20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25326"/>
    <w:pPr>
      <w:spacing w:after="200"/>
      <w:ind w:firstLine="360"/>
    </w:pPr>
  </w:style>
  <w:style w:type="character" w:customStyle="1" w:styleId="BodyTextFirstIndent2Char">
    <w:name w:val="Body Text First Indent 2 Char"/>
    <w:link w:val="BodyTextFirstIndent2"/>
    <w:uiPriority w:val="99"/>
    <w:semiHidden/>
    <w:rsid w:val="00F25326"/>
    <w:rPr>
      <w:sz w:val="20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25326"/>
    <w:pPr>
      <w:spacing w:after="120" w:line="480" w:lineRule="auto"/>
      <w:ind w:left="360"/>
    </w:pPr>
  </w:style>
  <w:style w:type="character" w:customStyle="1" w:styleId="BodyTextIndent2Char">
    <w:name w:val="Body Text Indent 2 Char"/>
    <w:link w:val="BodyTextIndent2"/>
    <w:uiPriority w:val="99"/>
    <w:semiHidden/>
    <w:rsid w:val="00F25326"/>
    <w:rPr>
      <w:sz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2532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link w:val="BodyTextIndent3"/>
    <w:uiPriority w:val="99"/>
    <w:semiHidden/>
    <w:rsid w:val="00F25326"/>
    <w:rPr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ClosingChar">
    <w:name w:val="Closing Char"/>
    <w:link w:val="Closing"/>
    <w:uiPriority w:val="99"/>
    <w:semiHidden/>
    <w:rsid w:val="00F25326"/>
    <w:rPr>
      <w:sz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5326"/>
    <w:pPr>
      <w:spacing w:line="240" w:lineRule="auto"/>
    </w:pPr>
    <w:rPr>
      <w:szCs w:val="20"/>
    </w:rPr>
  </w:style>
  <w:style w:type="character" w:customStyle="1" w:styleId="CommentTextChar">
    <w:name w:val="Comment Text Char"/>
    <w:link w:val="CommentText"/>
    <w:uiPriority w:val="99"/>
    <w:semiHidden/>
    <w:rsid w:val="00F2532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326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F25326"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25326"/>
  </w:style>
  <w:style w:type="character" w:customStyle="1" w:styleId="DateChar">
    <w:name w:val="Date Char"/>
    <w:link w:val="Date"/>
    <w:uiPriority w:val="99"/>
    <w:semiHidden/>
    <w:rsid w:val="00F25326"/>
    <w:rPr>
      <w:sz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253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F25326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25326"/>
    <w:pPr>
      <w:spacing w:after="0" w:line="240" w:lineRule="auto"/>
    </w:pPr>
  </w:style>
  <w:style w:type="character" w:customStyle="1" w:styleId="E-mailSignatureChar">
    <w:name w:val="E-mail Signature Char"/>
    <w:link w:val="E-mailSignature"/>
    <w:uiPriority w:val="99"/>
    <w:semiHidden/>
    <w:rsid w:val="00F25326"/>
    <w:rPr>
      <w:sz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link w:val="EndnoteText"/>
    <w:uiPriority w:val="99"/>
    <w:semiHidden/>
    <w:rsid w:val="00F25326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25326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Cambria" w:eastAsia="Times New Roman" w:hAnsi="Cambria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25326"/>
    <w:pPr>
      <w:spacing w:after="0" w:line="240" w:lineRule="auto"/>
    </w:pPr>
    <w:rPr>
      <w:rFonts w:ascii="Cambria" w:eastAsia="Times New Roman" w:hAnsi="Cambria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25326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link w:val="FootnoteText"/>
    <w:uiPriority w:val="99"/>
    <w:semiHidden/>
    <w:rsid w:val="00F25326"/>
    <w:rPr>
      <w:sz w:val="20"/>
      <w:szCs w:val="20"/>
    </w:rPr>
  </w:style>
  <w:style w:type="character" w:customStyle="1" w:styleId="Heading4Char">
    <w:name w:val="Heading 4 Char"/>
    <w:link w:val="Heading4"/>
    <w:uiPriority w:val="9"/>
    <w:rsid w:val="00F25326"/>
    <w:rPr>
      <w:rFonts w:ascii="Cambria" w:eastAsia="Times New Roman" w:hAnsi="Cambria" w:cs="Times New Roman"/>
      <w:b/>
      <w:bCs/>
      <w:i/>
      <w:iCs/>
      <w:color w:val="00AAAD"/>
      <w:sz w:val="20"/>
    </w:rPr>
  </w:style>
  <w:style w:type="character" w:customStyle="1" w:styleId="Heading5Char">
    <w:name w:val="Heading 5 Char"/>
    <w:link w:val="Heading5"/>
    <w:uiPriority w:val="9"/>
    <w:semiHidden/>
    <w:rsid w:val="00F25326"/>
    <w:rPr>
      <w:rFonts w:ascii="Cambria" w:eastAsia="Times New Roman" w:hAnsi="Cambria" w:cs="Times New Roman"/>
      <w:color w:val="005456"/>
      <w:sz w:val="20"/>
    </w:rPr>
  </w:style>
  <w:style w:type="character" w:customStyle="1" w:styleId="Heading6Char">
    <w:name w:val="Heading 6 Char"/>
    <w:link w:val="Heading6"/>
    <w:uiPriority w:val="9"/>
    <w:semiHidden/>
    <w:rsid w:val="00F25326"/>
    <w:rPr>
      <w:rFonts w:ascii="Cambria" w:eastAsia="Times New Roman" w:hAnsi="Cambria" w:cs="Times New Roman"/>
      <w:i/>
      <w:iCs/>
      <w:color w:val="005456"/>
      <w:sz w:val="20"/>
    </w:rPr>
  </w:style>
  <w:style w:type="character" w:customStyle="1" w:styleId="Heading7Char">
    <w:name w:val="Heading 7 Char"/>
    <w:link w:val="Heading7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</w:rPr>
  </w:style>
  <w:style w:type="character" w:customStyle="1" w:styleId="Heading8Char">
    <w:name w:val="Heading 8 Char"/>
    <w:link w:val="Heading8"/>
    <w:uiPriority w:val="9"/>
    <w:semiHidden/>
    <w:rsid w:val="00F25326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F25326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F25326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link w:val="HTMLAddress"/>
    <w:uiPriority w:val="99"/>
    <w:semiHidden/>
    <w:rsid w:val="00F25326"/>
    <w:rPr>
      <w:i/>
      <w:iCs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200" w:hanging="2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400" w:hanging="2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600" w:hanging="2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800" w:hanging="2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000" w:hanging="2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200" w:hanging="2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400" w:hanging="2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600" w:hanging="2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25326"/>
    <w:pPr>
      <w:spacing w:after="0" w:line="240" w:lineRule="auto"/>
      <w:ind w:left="1800" w:hanging="2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25326"/>
    <w:rPr>
      <w:rFonts w:ascii="Cambria" w:eastAsia="Times New Roman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326"/>
    <w:pPr>
      <w:pBdr>
        <w:bottom w:val="single" w:sz="4" w:space="4" w:color="00AAAD"/>
      </w:pBdr>
      <w:spacing w:before="200" w:after="280"/>
      <w:ind w:left="936" w:right="936"/>
    </w:pPr>
    <w:rPr>
      <w:b/>
      <w:bCs/>
      <w:i/>
      <w:iCs/>
      <w:color w:val="00AAAD"/>
    </w:rPr>
  </w:style>
  <w:style w:type="character" w:customStyle="1" w:styleId="IntenseQuoteChar">
    <w:name w:val="Intense Quote Char"/>
    <w:link w:val="IntenseQuote"/>
    <w:uiPriority w:val="30"/>
    <w:rsid w:val="00F25326"/>
    <w:rPr>
      <w:b/>
      <w:bCs/>
      <w:i/>
      <w:iCs/>
      <w:color w:val="00AAAD"/>
      <w:sz w:val="20"/>
    </w:rPr>
  </w:style>
  <w:style w:type="paragraph" w:styleId="List">
    <w:name w:val="List"/>
    <w:basedOn w:val="Normal"/>
    <w:uiPriority w:val="99"/>
    <w:semiHidden/>
    <w:unhideWhenUsed/>
    <w:rsid w:val="00F25326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25326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25326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25326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25326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F25326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F25326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25326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25326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25326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25326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25326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25326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25326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25326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F25326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F25326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25326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25326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25326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F2532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76" w:lineRule="auto"/>
    </w:pPr>
    <w:rPr>
      <w:rFonts w:ascii="Consolas" w:hAnsi="Consolas" w:cs="Consolas"/>
    </w:rPr>
  </w:style>
  <w:style w:type="character" w:customStyle="1" w:styleId="MacroTextChar">
    <w:name w:val="Macro Text Char"/>
    <w:link w:val="MacroText"/>
    <w:uiPriority w:val="99"/>
    <w:semiHidden/>
    <w:rsid w:val="00F25326"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2532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="Cambria" w:eastAsia="Times New Roman" w:hAnsi="Cambria"/>
      <w:sz w:val="24"/>
      <w:szCs w:val="24"/>
    </w:rPr>
  </w:style>
  <w:style w:type="character" w:customStyle="1" w:styleId="MessageHeaderChar">
    <w:name w:val="Message Header Char"/>
    <w:link w:val="MessageHeader"/>
    <w:uiPriority w:val="99"/>
    <w:semiHidden/>
    <w:rsid w:val="00F25326"/>
    <w:rPr>
      <w:rFonts w:ascii="Cambria" w:eastAsia="Times New Roman" w:hAnsi="Cambria" w:cs="Times New Roman"/>
      <w:sz w:val="24"/>
      <w:szCs w:val="24"/>
      <w:shd w:val="pct20" w:color="auto" w:fill="auto"/>
    </w:rPr>
  </w:style>
  <w:style w:type="paragraph" w:styleId="NoSpacing">
    <w:name w:val="No Spacing"/>
    <w:uiPriority w:val="1"/>
    <w:rsid w:val="00F25326"/>
    <w:rPr>
      <w:szCs w:val="22"/>
    </w:rPr>
  </w:style>
  <w:style w:type="paragraph" w:styleId="NormalWeb">
    <w:name w:val="Normal (Web)"/>
    <w:basedOn w:val="Normal"/>
    <w:uiPriority w:val="99"/>
    <w:semiHidden/>
    <w:unhideWhenUsed/>
    <w:rsid w:val="00F25326"/>
    <w:rPr>
      <w:rFonts w:ascii="Times New Roman" w:hAnsi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F25326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25326"/>
    <w:pPr>
      <w:spacing w:after="0" w:line="240" w:lineRule="auto"/>
    </w:pPr>
  </w:style>
  <w:style w:type="character" w:customStyle="1" w:styleId="NoteHeadingChar">
    <w:name w:val="Note Heading Char"/>
    <w:link w:val="NoteHeading"/>
    <w:uiPriority w:val="99"/>
    <w:semiHidden/>
    <w:rsid w:val="00F25326"/>
    <w:rPr>
      <w:sz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F25326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link w:val="PlainText"/>
    <w:uiPriority w:val="99"/>
    <w:semiHidden/>
    <w:rsid w:val="00F25326"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F25326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F25326"/>
    <w:rPr>
      <w:i/>
      <w:iCs/>
      <w:color w:val="000000"/>
      <w:sz w:val="2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25326"/>
  </w:style>
  <w:style w:type="character" w:customStyle="1" w:styleId="SalutationChar">
    <w:name w:val="Salutation Char"/>
    <w:link w:val="Salutation"/>
    <w:uiPriority w:val="99"/>
    <w:semiHidden/>
    <w:rsid w:val="00F25326"/>
    <w:rPr>
      <w:sz w:val="20"/>
    </w:rPr>
  </w:style>
  <w:style w:type="paragraph" w:styleId="Signature">
    <w:name w:val="Signature"/>
    <w:basedOn w:val="Normal"/>
    <w:link w:val="SignatureChar"/>
    <w:uiPriority w:val="99"/>
    <w:semiHidden/>
    <w:unhideWhenUsed/>
    <w:rsid w:val="00F25326"/>
    <w:pPr>
      <w:spacing w:after="0" w:line="240" w:lineRule="auto"/>
      <w:ind w:left="4320"/>
    </w:pPr>
  </w:style>
  <w:style w:type="character" w:customStyle="1" w:styleId="SignatureChar">
    <w:name w:val="Signature Char"/>
    <w:link w:val="Signature"/>
    <w:uiPriority w:val="99"/>
    <w:semiHidden/>
    <w:rsid w:val="00F25326"/>
    <w:rPr>
      <w:sz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326"/>
    <w:pPr>
      <w:numPr>
        <w:ilvl w:val="1"/>
      </w:numPr>
    </w:pPr>
    <w:rPr>
      <w:rFonts w:ascii="Cambria" w:eastAsia="Times New Roman" w:hAnsi="Cambria"/>
      <w:i/>
      <w:iCs/>
      <w:color w:val="00AAA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F25326"/>
    <w:rPr>
      <w:rFonts w:ascii="Cambria" w:eastAsia="Times New Roman" w:hAnsi="Cambria" w:cs="Times New Roman"/>
      <w:i/>
      <w:iCs/>
      <w:color w:val="00AAAD"/>
      <w:spacing w:val="15"/>
      <w:sz w:val="24"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25326"/>
    <w:pPr>
      <w:spacing w:after="0"/>
      <w:ind w:left="200" w:hanging="200"/>
    </w:pPr>
  </w:style>
  <w:style w:type="paragraph" w:styleId="TableofFigures">
    <w:name w:val="table of figures"/>
    <w:basedOn w:val="Body"/>
    <w:next w:val="Body"/>
    <w:uiPriority w:val="99"/>
    <w:unhideWhenUsed/>
    <w:rsid w:val="00263A93"/>
    <w:pPr>
      <w:spacing w:after="120" w:afterAutospacing="0"/>
    </w:pPr>
  </w:style>
  <w:style w:type="paragraph" w:styleId="TOAHeading">
    <w:name w:val="toa heading"/>
    <w:basedOn w:val="Normal"/>
    <w:next w:val="Normal"/>
    <w:uiPriority w:val="99"/>
    <w:semiHidden/>
    <w:unhideWhenUsed/>
    <w:rsid w:val="00F25326"/>
    <w:pPr>
      <w:spacing w:before="120"/>
    </w:pPr>
    <w:rPr>
      <w:rFonts w:ascii="Cambria" w:eastAsia="Times New Roman" w:hAnsi="Cambria"/>
      <w:b/>
      <w:bCs/>
      <w:sz w:val="24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25326"/>
    <w:pPr>
      <w:spacing w:after="10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25326"/>
    <w:pPr>
      <w:spacing w:after="10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25326"/>
    <w:pPr>
      <w:spacing w:after="10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25326"/>
    <w:pPr>
      <w:spacing w:after="10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25326"/>
    <w:pPr>
      <w:spacing w:after="10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25326"/>
    <w:pPr>
      <w:spacing w:after="100"/>
      <w:ind w:left="1600"/>
    </w:pPr>
  </w:style>
  <w:style w:type="table" w:customStyle="1" w:styleId="PxCtable">
    <w:name w:val="PxC table"/>
    <w:basedOn w:val="TableNormal"/>
    <w:uiPriority w:val="99"/>
    <w:rsid w:val="008713AB"/>
    <w:tblPr>
      <w:tblStyleRowBandSize w:val="1"/>
    </w:tblPr>
    <w:tcPr>
      <w:shd w:val="clear" w:color="auto" w:fill="FFFFFF"/>
    </w:tcPr>
    <w:tblStylePr w:type="firstRow">
      <w:rPr>
        <w:rFonts w:ascii="Gulim" w:hAnsi="Gulim"/>
        <w:b/>
        <w:color w:val="FFFFFF"/>
      </w:rPr>
      <w:tblPr/>
      <w:tcPr>
        <w:shd w:val="clear" w:color="auto" w:fill="AAC6D3"/>
      </w:tcPr>
    </w:tblStylePr>
    <w:tblStylePr w:type="lastRow">
      <w:tblPr/>
      <w:tcPr>
        <w:tcBorders>
          <w:bottom w:val="nil"/>
        </w:tcBorders>
        <w:shd w:val="clear" w:color="auto" w:fill="FFFFFF"/>
      </w:tcPr>
    </w:tblStylePr>
    <w:tblStylePr w:type="band1Horz">
      <w:tblPr/>
      <w:tcPr>
        <w:tcBorders>
          <w:bottom w:val="single" w:sz="4" w:space="0" w:color="E0EAF0"/>
        </w:tcBorders>
        <w:shd w:val="clear" w:color="auto" w:fill="FFFFFF"/>
      </w:tcPr>
    </w:tblStylePr>
    <w:tblStylePr w:type="band2Horz">
      <w:tblPr/>
      <w:tcPr>
        <w:tcBorders>
          <w:bottom w:val="single" w:sz="4" w:space="0" w:color="E0EAF0"/>
        </w:tcBorders>
        <w:shd w:val="clear" w:color="auto" w:fill="E0EAF0"/>
      </w:tcPr>
    </w:tblStylePr>
  </w:style>
  <w:style w:type="table" w:styleId="LightList-Accent5">
    <w:name w:val="Light List Accent 5"/>
    <w:basedOn w:val="TableNormal"/>
    <w:uiPriority w:val="61"/>
    <w:rsid w:val="005A423D"/>
    <w:tblPr>
      <w:tblStyleRowBandSize w:val="1"/>
      <w:tblStyleColBandSize w:val="1"/>
      <w:tblBorders>
        <w:top w:val="single" w:sz="8" w:space="0" w:color="AAC6D3"/>
        <w:left w:val="single" w:sz="8" w:space="0" w:color="AAC6D3"/>
        <w:bottom w:val="single" w:sz="8" w:space="0" w:color="AAC6D3"/>
        <w:right w:val="single" w:sz="8" w:space="0" w:color="AAC6D3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AC6D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  <w:tblStylePr w:type="band1Horz">
      <w:tblPr/>
      <w:tcPr>
        <w:tcBorders>
          <w:top w:val="single" w:sz="8" w:space="0" w:color="AAC6D3"/>
          <w:left w:val="single" w:sz="8" w:space="0" w:color="AAC6D3"/>
          <w:bottom w:val="single" w:sz="8" w:space="0" w:color="AAC6D3"/>
          <w:right w:val="single" w:sz="8" w:space="0" w:color="AAC6D3"/>
        </w:tcBorders>
      </w:tcPr>
    </w:tblStylePr>
  </w:style>
  <w:style w:type="paragraph" w:customStyle="1" w:styleId="Picture">
    <w:name w:val="Picture"/>
    <w:basedOn w:val="Body"/>
    <w:rsid w:val="00716E57"/>
    <w:pPr>
      <w:keepNext/>
      <w:spacing w:before="0" w:after="0" w:afterAutospacing="0" w:line="240" w:lineRule="auto"/>
    </w:pPr>
    <w:rPr>
      <w:sz w:val="16"/>
      <w:szCs w:val="16"/>
    </w:rPr>
  </w:style>
  <w:style w:type="paragraph" w:customStyle="1" w:styleId="Notes">
    <w:name w:val="Notes"/>
    <w:basedOn w:val="Normal"/>
    <w:link w:val="NotesChar"/>
    <w:rsid w:val="001B1630"/>
    <w:pPr>
      <w:tabs>
        <w:tab w:val="left" w:pos="1350"/>
      </w:tabs>
      <w:ind w:left="1350" w:right="1080" w:hanging="630"/>
    </w:pPr>
    <w:rPr>
      <w:i/>
    </w:rPr>
  </w:style>
  <w:style w:type="paragraph" w:customStyle="1" w:styleId="Note">
    <w:name w:val="Note"/>
    <w:basedOn w:val="Notes"/>
    <w:next w:val="Body"/>
    <w:link w:val="NoteChar"/>
    <w:qFormat/>
    <w:rsid w:val="001B1630"/>
  </w:style>
  <w:style w:type="paragraph" w:customStyle="1" w:styleId="Appendix1">
    <w:name w:val="Appendix 1"/>
    <w:basedOn w:val="Heading1"/>
    <w:next w:val="Body"/>
    <w:rsid w:val="00D768FA"/>
    <w:pPr>
      <w:pageBreakBefore/>
      <w:pBdr>
        <w:top w:val="single" w:sz="4" w:space="12" w:color="AAC6D3"/>
        <w:left w:val="single" w:sz="4" w:space="0" w:color="AAC6D3"/>
        <w:bottom w:val="single" w:sz="4" w:space="12" w:color="AAC6D3"/>
        <w:right w:val="single" w:sz="4" w:space="0" w:color="AAC6D3"/>
      </w:pBdr>
      <w:jc w:val="center"/>
    </w:pPr>
  </w:style>
  <w:style w:type="character" w:customStyle="1" w:styleId="NotesChar">
    <w:name w:val="Notes Char"/>
    <w:link w:val="Notes"/>
    <w:rsid w:val="001B1630"/>
    <w:rPr>
      <w:rFonts w:ascii="Gill Alt One MT" w:hAnsi="Gill Alt One MT"/>
      <w:i/>
    </w:rPr>
  </w:style>
  <w:style w:type="character" w:customStyle="1" w:styleId="NoteChar">
    <w:name w:val="Note Char"/>
    <w:link w:val="Note"/>
    <w:rsid w:val="001B1630"/>
    <w:rPr>
      <w:rFonts w:ascii="Gill Alt One MT" w:hAnsi="Gill Alt One MT"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2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1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2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spinega\Documents\My%20Office%20Templates\JSP\DataBootCamp.dotm" TargetMode="External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51A43F-F357-4F53-BE40-1BF064567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DataBootCamp.dotm</Template>
  <TotalTime>0</TotalTime>
  <Pages>11</Pages>
  <Words>1414</Words>
  <Characters>8066</Characters>
  <Application>Microsoft Office Word</Application>
  <DocSecurity>0</DocSecurity>
  <Lines>67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15</vt:i4>
      </vt:variant>
    </vt:vector>
  </HeadingPairs>
  <TitlesOfParts>
    <vt:vector size="16" baseType="lpstr">
      <vt:lpstr/>
      <vt:lpstr>Overview</vt:lpstr>
      <vt:lpstr>    Objective</vt:lpstr>
      <vt:lpstr>    Results</vt:lpstr>
      <vt:lpstr>Methodology</vt:lpstr>
      <vt:lpstr>    Data Set Preparations</vt:lpstr>
      <vt:lpstr>    ASK_AMT Scaling</vt:lpstr>
      <vt:lpstr>    Search Methods and Number of Layers</vt:lpstr>
      <vt:lpstr>    Activation Functions</vt:lpstr>
      <vt:lpstr>Results</vt:lpstr>
      <vt:lpstr>    Full Data Set</vt:lpstr>
      <vt:lpstr>    Typical Results</vt:lpstr>
      <vt:lpstr>        Program files</vt:lpstr>
      <vt:lpstr>        Model Results</vt:lpstr>
      <vt:lpstr>    Half Data Set</vt:lpstr>
      <vt:lpstr>    Random Forest</vt:lpstr>
    </vt:vector>
  </TitlesOfParts>
  <Company>LOGIC+ Beyond Hanover Fair 2014</Company>
  <LinksUpToDate>false</LinksUpToDate>
  <CharactersWithSpaces>9462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Jeffrey S. Pinegar</dc:creator>
  <cp:lastModifiedBy>Jeffrey S. Pinegar</cp:lastModifiedBy>
  <cp:revision>2</cp:revision>
  <cp:lastPrinted>2014-03-20T14:39:00Z</cp:lastPrinted>
  <dcterms:created xsi:type="dcterms:W3CDTF">2023-03-06T13:19:00Z</dcterms:created>
  <dcterms:modified xsi:type="dcterms:W3CDTF">2023-03-06T13:19:00Z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ce0d4552-ea91-4f4a-a720-9f6250c74b35</vt:lpwstr>
  </property>
</Properties>
</file>